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34C5A90" w:rsidR="00D62E01" w:rsidRPr="000547C0" w:rsidRDefault="00910C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26/02/2024</w:t>
            </w:r>
          </w:p>
          <w:p w14:paraId="3C5464D8" w14:textId="76279829" w:rsidR="00D62E01" w:rsidRPr="000547C0" w:rsidRDefault="00910CA5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  <w:p w14:paraId="0CAD7FF3" w14:textId="6C1942BF" w:rsidR="002B2D13" w:rsidRPr="000547C0" w:rsidRDefault="00910CA5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EIT Emerson Street Office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3A68D37A" w:rsidR="00B777C6" w:rsidRPr="000547C0" w:rsidRDefault="00910CA5" w:rsidP="00B777C6">
            <w:pPr>
              <w:jc w:val="center"/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: </w:t>
            </w: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4C17016B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Cell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D2B5F61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Artem Hrytsenko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A78FA97" w:rsidR="002B2D13" w:rsidRPr="000547C0" w:rsidRDefault="00910CA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Rhys Bates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FA4D157" w:rsidR="00212D56" w:rsidRPr="000547C0" w:rsidRDefault="001714D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Artem Hrytsenko, </w:t>
            </w:r>
            <w:r w:rsidR="00910CA5">
              <w:rPr>
                <w:rFonts w:cstheme="minorHAnsi"/>
              </w:rPr>
              <w:t>Rhys Bates, Terrence Charamba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3185C1C" w:rsidR="00212D56" w:rsidRPr="000547C0" w:rsidRDefault="001714DB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61CA496A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1714DB">
              <w:rPr>
                <w:rFonts w:cstheme="minorHAnsi"/>
              </w:rPr>
              <w:t>, Light Lunch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010F34B0" w:rsidR="000547C0" w:rsidRPr="000547C0" w:rsidRDefault="00910CA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Discuss first </w:t>
            </w:r>
            <w:proofErr w:type="gramStart"/>
            <w:r>
              <w:rPr>
                <w:rFonts w:cstheme="minorHAnsi"/>
              </w:rPr>
              <w:t>iteration</w:t>
            </w:r>
            <w:proofErr w:type="gramEnd"/>
          </w:p>
          <w:p w14:paraId="2EDE499F" w14:textId="2B5892FA" w:rsidR="000547C0" w:rsidRPr="000547C0" w:rsidRDefault="00910CA5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Discuss/complete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269A112" w:rsidR="002B2D13" w:rsidRPr="000547C0" w:rsidRDefault="00910CA5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first iteration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2080381" w:rsidR="002B2D13" w:rsidRPr="000547C0" w:rsidRDefault="00910CA5">
            <w:pPr>
              <w:rPr>
                <w:rFonts w:cstheme="minorHAnsi"/>
              </w:rPr>
            </w:pPr>
            <w:r>
              <w:rPr>
                <w:rFonts w:cstheme="minorHAnsi"/>
              </w:rPr>
              <w:t>Artem, Terrence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54AD2C1" w:rsidR="002B2D13" w:rsidRDefault="001714DB">
      <w:pPr>
        <w:rPr>
          <w:rFonts w:cstheme="minorHAnsi"/>
        </w:rPr>
      </w:pPr>
      <w:r>
        <w:rPr>
          <w:rFonts w:cstheme="minorHAnsi"/>
        </w:rPr>
        <w:t>Researched meaning of iteration in this case (referred to pdf provided by Noor)</w:t>
      </w:r>
    </w:p>
    <w:p w14:paraId="360F4D4E" w14:textId="0453CA9E" w:rsidR="001714DB" w:rsidRDefault="001714DB">
      <w:pPr>
        <w:rPr>
          <w:rFonts w:cstheme="minorHAnsi"/>
        </w:rPr>
      </w:pPr>
      <w:r>
        <w:rPr>
          <w:rFonts w:cstheme="minorHAnsi"/>
        </w:rPr>
        <w:t xml:space="preserve">Explored collaborative workspaces to streamline this </w:t>
      </w:r>
      <w:proofErr w:type="gramStart"/>
      <w:r>
        <w:rPr>
          <w:rFonts w:cstheme="minorHAnsi"/>
        </w:rPr>
        <w:t>process</w:t>
      </w:r>
      <w:proofErr w:type="gramEnd"/>
    </w:p>
    <w:p w14:paraId="52DC1C37" w14:textId="73678094" w:rsidR="001714DB" w:rsidRDefault="001714DB">
      <w:pPr>
        <w:rPr>
          <w:rFonts w:cstheme="minorHAnsi"/>
        </w:rPr>
      </w:pPr>
      <w:r>
        <w:rPr>
          <w:rFonts w:cstheme="minorHAnsi"/>
        </w:rPr>
        <w:t xml:space="preserve">Explore creating a discord server, to streamline </w:t>
      </w:r>
      <w:proofErr w:type="gramStart"/>
      <w:r>
        <w:rPr>
          <w:rFonts w:cstheme="minorHAnsi"/>
        </w:rPr>
        <w:t>communication</w:t>
      </w:r>
      <w:proofErr w:type="gramEnd"/>
    </w:p>
    <w:p w14:paraId="48ECB39A" w14:textId="4CA2926C" w:rsidR="001714DB" w:rsidRDefault="001714DB">
      <w:pPr>
        <w:rPr>
          <w:rFonts w:cstheme="minorHAnsi"/>
        </w:rPr>
      </w:pPr>
      <w:r>
        <w:rPr>
          <w:rFonts w:cstheme="minorHAnsi"/>
        </w:rPr>
        <w:t xml:space="preserve">Explore creating GitHub repository to keep track of changes in </w:t>
      </w:r>
      <w:proofErr w:type="gramStart"/>
      <w:r>
        <w:rPr>
          <w:rFonts w:cstheme="minorHAnsi"/>
        </w:rPr>
        <w:t>iteration</w:t>
      </w:r>
      <w:proofErr w:type="gramEnd"/>
    </w:p>
    <w:p w14:paraId="61D9A329" w14:textId="3F58420D" w:rsidR="001714DB" w:rsidRDefault="001714DB">
      <w:pPr>
        <w:rPr>
          <w:rFonts w:cstheme="minorHAnsi"/>
        </w:rPr>
      </w:pPr>
      <w:r>
        <w:rPr>
          <w:rFonts w:cstheme="minorHAnsi"/>
        </w:rPr>
        <w:t xml:space="preserve">Explore who the major stakeholders </w:t>
      </w:r>
      <w:proofErr w:type="gramStart"/>
      <w:r>
        <w:rPr>
          <w:rFonts w:cstheme="minorHAnsi"/>
        </w:rPr>
        <w:t>are</w:t>
      </w:r>
      <w:proofErr w:type="gramEnd"/>
    </w:p>
    <w:p w14:paraId="54B4764F" w14:textId="77777777" w:rsidR="001714DB" w:rsidRDefault="001714DB">
      <w:pPr>
        <w:rPr>
          <w:rFonts w:cstheme="minorHAnsi"/>
        </w:rPr>
      </w:pP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DCD4E9A" w14:textId="4ADCB159" w:rsidR="001714DB" w:rsidRDefault="001714DB">
      <w:pPr>
        <w:rPr>
          <w:rFonts w:cstheme="minorHAnsi"/>
        </w:rPr>
      </w:pPr>
      <w:r>
        <w:rPr>
          <w:rFonts w:cstheme="minorHAnsi"/>
        </w:rPr>
        <w:t>Create notion page to store cooperative works (include deadline of week 5)</w:t>
      </w:r>
    </w:p>
    <w:p w14:paraId="1D3D408E" w14:textId="52B38CE6" w:rsidR="001714DB" w:rsidRDefault="001714DB">
      <w:pPr>
        <w:rPr>
          <w:rFonts w:cstheme="minorHAnsi"/>
        </w:rPr>
      </w:pPr>
      <w:r>
        <w:rPr>
          <w:rFonts w:cstheme="minorHAnsi"/>
        </w:rPr>
        <w:t>Use notions to assign tasks to each other (where applicable)</w:t>
      </w:r>
    </w:p>
    <w:p w14:paraId="71C71773" w14:textId="17756FDE" w:rsidR="001714DB" w:rsidRDefault="001714DB">
      <w:pPr>
        <w:rPr>
          <w:rFonts w:cstheme="minorHAnsi"/>
        </w:rPr>
      </w:pPr>
      <w:r>
        <w:rPr>
          <w:rFonts w:cstheme="minorHAnsi"/>
        </w:rPr>
        <w:t xml:space="preserve">Distribute template documents via discord and </w:t>
      </w:r>
      <w:proofErr w:type="gramStart"/>
      <w:r>
        <w:rPr>
          <w:rFonts w:cstheme="minorHAnsi"/>
        </w:rPr>
        <w:t>GitHub</w:t>
      </w:r>
      <w:proofErr w:type="gramEnd"/>
    </w:p>
    <w:p w14:paraId="3D2ED720" w14:textId="4A851596" w:rsidR="001714DB" w:rsidRDefault="001714DB">
      <w:pPr>
        <w:rPr>
          <w:rFonts w:cstheme="minorHAnsi"/>
        </w:rPr>
      </w:pPr>
      <w:r>
        <w:rPr>
          <w:rFonts w:cstheme="minorHAnsi"/>
        </w:rPr>
        <w:t xml:space="preserve">Create GitHub repository, connect to local Git </w:t>
      </w:r>
      <w:proofErr w:type="gramStart"/>
      <w:r>
        <w:rPr>
          <w:rFonts w:cstheme="minorHAnsi"/>
        </w:rPr>
        <w:t>repository</w:t>
      </w:r>
      <w:proofErr w:type="gramEnd"/>
    </w:p>
    <w:p w14:paraId="2220BE2B" w14:textId="77777777" w:rsidR="001714DB" w:rsidRDefault="001714DB">
      <w:pPr>
        <w:rPr>
          <w:rFonts w:cstheme="minorHAnsi"/>
        </w:rPr>
      </w:pPr>
    </w:p>
    <w:p w14:paraId="1B1D19C5" w14:textId="77777777" w:rsidR="001714DB" w:rsidRDefault="001714DB">
      <w:pPr>
        <w:rPr>
          <w:rFonts w:cstheme="minorHAnsi"/>
        </w:rPr>
      </w:pPr>
    </w:p>
    <w:p w14:paraId="7DB2301E" w14:textId="77777777" w:rsidR="001714DB" w:rsidRPr="000547C0" w:rsidRDefault="001714DB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4E784CA" w:rsidR="002B2D13" w:rsidRPr="000547C0" w:rsidRDefault="001714DB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 collaborative space</w:t>
            </w:r>
            <w:r w:rsidR="001E1292">
              <w:rPr>
                <w:rFonts w:cstheme="minorHAnsi"/>
              </w:rPr>
              <w:t xml:space="preserve"> (discord, </w:t>
            </w:r>
            <w:proofErr w:type="spellStart"/>
            <w:r w:rsidR="001E1292">
              <w:rPr>
                <w:rFonts w:cstheme="minorHAnsi"/>
              </w:rPr>
              <w:t>github</w:t>
            </w:r>
            <w:proofErr w:type="spellEnd"/>
            <w:r w:rsidR="001E1292">
              <w:rPr>
                <w:rFonts w:cstheme="minorHAnsi"/>
              </w:rPr>
              <w:t>, notion)</w:t>
            </w:r>
          </w:p>
        </w:tc>
        <w:tc>
          <w:tcPr>
            <w:tcW w:w="3060" w:type="dxa"/>
          </w:tcPr>
          <w:p w14:paraId="06BF676B" w14:textId="6FB84764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</w:p>
        </w:tc>
        <w:tc>
          <w:tcPr>
            <w:tcW w:w="1854" w:type="dxa"/>
          </w:tcPr>
          <w:p w14:paraId="77EF2373" w14:textId="2EBE57E9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ASAP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620C885" w:rsidR="002B2D13" w:rsidRPr="000547C0" w:rsidRDefault="001E1292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Begin work on stakeholder register</w:t>
            </w:r>
          </w:p>
        </w:tc>
        <w:tc>
          <w:tcPr>
            <w:tcW w:w="3060" w:type="dxa"/>
          </w:tcPr>
          <w:p w14:paraId="7376FD88" w14:textId="679443B8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All members of Cell</w:t>
            </w:r>
          </w:p>
        </w:tc>
        <w:tc>
          <w:tcPr>
            <w:tcW w:w="1854" w:type="dxa"/>
          </w:tcPr>
          <w:p w14:paraId="36E951F4" w14:textId="37A18B80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End of week 2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36A1A6ED" w14:textId="77777777" w:rsidR="001E1292" w:rsidRDefault="001E1292" w:rsidP="001E1292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work in current state to </w:t>
            </w:r>
            <w:proofErr w:type="spellStart"/>
            <w:proofErr w:type="gramStart"/>
            <w:r>
              <w:rPr>
                <w:rFonts w:cstheme="minorHAnsi"/>
              </w:rPr>
              <w:t>github</w:t>
            </w:r>
            <w:proofErr w:type="spellEnd"/>
            <w:proofErr w:type="gramEnd"/>
          </w:p>
          <w:p w14:paraId="1C70B684" w14:textId="576417A5" w:rsidR="001E1292" w:rsidRPr="001E1292" w:rsidRDefault="001E1292" w:rsidP="001E1292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3CA04749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6441376" w:rsidR="002B2D13" w:rsidRPr="000547C0" w:rsidRDefault="001E129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End of week 2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43AE2257" w:rsidR="00D62E01" w:rsidRPr="000547C0" w:rsidRDefault="00910CA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Discuss/Complete stakeholder register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5278A0EA" w:rsidR="00D62E01" w:rsidRPr="000547C0" w:rsidRDefault="00910CA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04A47714" w:rsidR="00D62E01" w:rsidRDefault="001E1292" w:rsidP="00D62E01">
      <w:pPr>
        <w:rPr>
          <w:rFonts w:cstheme="minorHAnsi"/>
        </w:rPr>
      </w:pPr>
      <w:r>
        <w:rPr>
          <w:rFonts w:cstheme="minorHAnsi"/>
        </w:rPr>
        <w:t xml:space="preserve">Identified internal/external </w:t>
      </w:r>
      <w:proofErr w:type="gramStart"/>
      <w:r>
        <w:rPr>
          <w:rFonts w:cstheme="minorHAnsi"/>
        </w:rPr>
        <w:t>stakeholders</w:t>
      </w:r>
      <w:proofErr w:type="gramEnd"/>
    </w:p>
    <w:p w14:paraId="11E1EBE1" w14:textId="13BF0363" w:rsidR="001E1292" w:rsidRDefault="001E1292" w:rsidP="00D62E01">
      <w:pPr>
        <w:rPr>
          <w:rFonts w:cstheme="minorHAnsi"/>
        </w:rPr>
      </w:pPr>
      <w:r>
        <w:rPr>
          <w:rFonts w:cstheme="minorHAnsi"/>
        </w:rPr>
        <w:t xml:space="preserve">Assigned roles to members of </w:t>
      </w:r>
      <w:proofErr w:type="gramStart"/>
      <w:r>
        <w:rPr>
          <w:rFonts w:cstheme="minorHAnsi"/>
        </w:rPr>
        <w:t>Cell</w:t>
      </w:r>
      <w:proofErr w:type="gramEnd"/>
    </w:p>
    <w:p w14:paraId="513137DB" w14:textId="75E274C0" w:rsidR="001E1292" w:rsidRDefault="001E1292" w:rsidP="00D62E01">
      <w:pPr>
        <w:rPr>
          <w:rFonts w:cstheme="minorHAnsi"/>
        </w:rPr>
      </w:pPr>
      <w:r>
        <w:rPr>
          <w:rFonts w:cstheme="minorHAnsi"/>
        </w:rPr>
        <w:t xml:space="preserve">Identified requirements and types of communication for each concerned </w:t>
      </w:r>
      <w:proofErr w:type="gramStart"/>
      <w:r>
        <w:rPr>
          <w:rFonts w:cstheme="minorHAnsi"/>
        </w:rPr>
        <w:t>stakeholder</w:t>
      </w:r>
      <w:proofErr w:type="gramEnd"/>
    </w:p>
    <w:p w14:paraId="0F75C251" w14:textId="77777777" w:rsidR="001E1292" w:rsidRPr="000547C0" w:rsidRDefault="001E1292" w:rsidP="00D62E01">
      <w:pPr>
        <w:rPr>
          <w:rFonts w:cstheme="minorHAnsi"/>
        </w:rPr>
      </w:pP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6AF18E5F" w:rsidR="00D62E01" w:rsidRPr="000547C0" w:rsidRDefault="001E1292" w:rsidP="00D62E01">
      <w:pPr>
        <w:rPr>
          <w:rFonts w:cstheme="minorHAnsi"/>
        </w:rPr>
      </w:pPr>
      <w:r>
        <w:rPr>
          <w:rFonts w:cstheme="minorHAnsi"/>
        </w:rPr>
        <w:t xml:space="preserve">Stakeholder registration for Iteration 1 filled out </w:t>
      </w:r>
      <w:proofErr w:type="gramStart"/>
      <w:r>
        <w:rPr>
          <w:rFonts w:cstheme="minorHAnsi"/>
        </w:rPr>
        <w:t>accordingly</w:t>
      </w:r>
      <w:proofErr w:type="gramEnd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2D1F9E2" w:rsidR="00D60069" w:rsidRPr="000547C0" w:rsidRDefault="001E129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to git</w:t>
            </w:r>
          </w:p>
        </w:tc>
        <w:tc>
          <w:tcPr>
            <w:tcW w:w="3060" w:type="dxa"/>
          </w:tcPr>
          <w:p w14:paraId="5D1FAAC7" w14:textId="0E6DD36B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Rhys</w:t>
            </w:r>
          </w:p>
        </w:tc>
        <w:tc>
          <w:tcPr>
            <w:tcW w:w="1854" w:type="dxa"/>
          </w:tcPr>
          <w:p w14:paraId="22E77F38" w14:textId="23A79757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End of week 2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57415AB8" w:rsidR="00D60069" w:rsidRPr="000547C0" w:rsidRDefault="001E129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 roles/communications </w:t>
            </w:r>
            <w:proofErr w:type="spellStart"/>
            <w:r>
              <w:rPr>
                <w:rFonts w:cstheme="minorHAnsi"/>
              </w:rPr>
              <w:t>etc</w:t>
            </w:r>
            <w:proofErr w:type="spellEnd"/>
            <w:r>
              <w:rPr>
                <w:rFonts w:cstheme="minorHAnsi"/>
              </w:rPr>
              <w:t xml:space="preserve"> with each stakeholder</w:t>
            </w:r>
          </w:p>
        </w:tc>
        <w:tc>
          <w:tcPr>
            <w:tcW w:w="3060" w:type="dxa"/>
          </w:tcPr>
          <w:p w14:paraId="20BA607F" w14:textId="5E1866E0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Terrence</w:t>
            </w:r>
          </w:p>
        </w:tc>
        <w:tc>
          <w:tcPr>
            <w:tcW w:w="1854" w:type="dxa"/>
          </w:tcPr>
          <w:p w14:paraId="2914B697" w14:textId="70C34F16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End of Today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6652F453" w:rsidR="00D60069" w:rsidRPr="000547C0" w:rsidRDefault="001E1292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Involve sponsor with finalization of register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0A198DF6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Artem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11D95E1" w:rsidR="00D60069" w:rsidRPr="000547C0" w:rsidRDefault="001E129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End of Thursday (29/02/2024)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059717C0" w:rsidR="002B2D13" w:rsidRPr="000547C0" w:rsidRDefault="001E1292">
      <w:pPr>
        <w:rPr>
          <w:rFonts w:cstheme="minorHAnsi"/>
        </w:rPr>
      </w:pPr>
      <w:r>
        <w:rPr>
          <w:rFonts w:cstheme="minorHAnsi"/>
        </w:rPr>
        <w:t>Refer to provided PDFs on Moodle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C01C1FB" w:rsidR="00212D56" w:rsidRPr="000547C0" w:rsidRDefault="00910CA5" w:rsidP="00212D56">
      <w:pPr>
        <w:rPr>
          <w:rFonts w:cstheme="minorHAnsi"/>
        </w:rPr>
      </w:pPr>
      <w:r>
        <w:rPr>
          <w:rFonts w:cstheme="minorHAnsi"/>
        </w:rPr>
        <w:t>04/03/2024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0154" w14:textId="77777777" w:rsidR="005502B2" w:rsidRDefault="005502B2">
      <w:pPr>
        <w:spacing w:before="0" w:after="0"/>
      </w:pPr>
      <w:r>
        <w:separator/>
      </w:r>
    </w:p>
  </w:endnote>
  <w:endnote w:type="continuationSeparator" w:id="0">
    <w:p w14:paraId="0DE0C537" w14:textId="77777777" w:rsidR="005502B2" w:rsidRDefault="005502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9E8A" w14:textId="77777777" w:rsidR="005502B2" w:rsidRDefault="005502B2">
      <w:pPr>
        <w:spacing w:before="0" w:after="0"/>
      </w:pPr>
      <w:r>
        <w:separator/>
      </w:r>
    </w:p>
  </w:footnote>
  <w:footnote w:type="continuationSeparator" w:id="0">
    <w:p w14:paraId="675B9247" w14:textId="77777777" w:rsidR="005502B2" w:rsidRDefault="005502B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02802884">
    <w:abstractNumId w:val="3"/>
  </w:num>
  <w:num w:numId="2" w16cid:durableId="2133161685">
    <w:abstractNumId w:val="4"/>
  </w:num>
  <w:num w:numId="3" w16cid:durableId="682590137">
    <w:abstractNumId w:val="1"/>
  </w:num>
  <w:num w:numId="4" w16cid:durableId="1012879492">
    <w:abstractNumId w:val="0"/>
  </w:num>
  <w:num w:numId="5" w16cid:durableId="699432772">
    <w:abstractNumId w:val="1"/>
    <w:lvlOverride w:ilvl="0">
      <w:startOverride w:val="1"/>
    </w:lvlOverride>
  </w:num>
  <w:num w:numId="6" w16cid:durableId="2060130406">
    <w:abstractNumId w:val="1"/>
    <w:lvlOverride w:ilvl="0">
      <w:startOverride w:val="1"/>
    </w:lvlOverride>
  </w:num>
  <w:num w:numId="7" w16cid:durableId="125051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714DB"/>
    <w:rsid w:val="001C4533"/>
    <w:rsid w:val="001E0877"/>
    <w:rsid w:val="001E1292"/>
    <w:rsid w:val="0020000C"/>
    <w:rsid w:val="00212D56"/>
    <w:rsid w:val="002B2D13"/>
    <w:rsid w:val="0034721D"/>
    <w:rsid w:val="003D5BF7"/>
    <w:rsid w:val="003D5D47"/>
    <w:rsid w:val="003F257D"/>
    <w:rsid w:val="004F7189"/>
    <w:rsid w:val="005502B2"/>
    <w:rsid w:val="005A7328"/>
    <w:rsid w:val="006344A8"/>
    <w:rsid w:val="006C2459"/>
    <w:rsid w:val="006F5CF4"/>
    <w:rsid w:val="00734EEC"/>
    <w:rsid w:val="007F04FA"/>
    <w:rsid w:val="00910CA5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  <w:rsid w:val="00D5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8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Rhys Bates</cp:lastModifiedBy>
  <cp:revision>2</cp:revision>
  <dcterms:created xsi:type="dcterms:W3CDTF">2024-02-25T23:22:00Z</dcterms:created>
  <dcterms:modified xsi:type="dcterms:W3CDTF">2024-02-25T23:22:00Z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