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51D1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503BA26E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12"/>
        <w:gridCol w:w="1464"/>
        <w:gridCol w:w="386"/>
        <w:gridCol w:w="3828"/>
        <w:gridCol w:w="386"/>
        <w:gridCol w:w="3832"/>
      </w:tblGrid>
      <w:tr w:rsidR="002E2636" w:rsidRPr="001C2AEC" w14:paraId="6BDE54B6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AD33832" w14:textId="5DDC7925" w:rsidR="001C2AEC" w:rsidRPr="001C2AEC" w:rsidRDefault="002E2636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E206DD6" wp14:editId="7A615A55">
                  <wp:extent cx="2727960" cy="1818640"/>
                  <wp:effectExtent l="0" t="0" r="0" b="0"/>
                  <wp:docPr id="1001488911" name="Picture 2" descr="Smiling wo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488911" name="Picture 1001488911" descr="Smiling woman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60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F8EA9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9B0C196" w14:textId="55B6158B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CFF6950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7D780963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10D0751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2E2636" w:rsidRPr="001C2AEC" w14:paraId="2D80E5EE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B64C35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350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70AA258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A6DCFA8" w14:textId="77777777" w:rsidR="00975A3D" w:rsidRPr="00975A3D" w:rsidRDefault="00975A3D" w:rsidP="001C2AEC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C43B5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10266F1A" w14:textId="77777777" w:rsidR="00975A3D" w:rsidRPr="00975A3D" w:rsidRDefault="00975A3D" w:rsidP="001C2AEC">
            <w:pPr>
              <w:rPr>
                <w:color w:val="000000" w:themeColor="text1"/>
              </w:rPr>
            </w:pPr>
          </w:p>
        </w:tc>
      </w:tr>
      <w:tr w:rsidR="002E2636" w:rsidRPr="001C2AEC" w14:paraId="19B1BBCF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50198C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94DEDE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6DAD26F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6BD90D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6AC60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83CA5C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6487CF84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527EC439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43A983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6EF85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DD0073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0B2558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21CB5C3D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4930F2F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E6AD4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D93313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D33D4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CE2BF2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040E6D2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19E5552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3BF75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18D9D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0CED5A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9E6BDD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7F89D92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87D340D" w14:textId="77777777" w:rsidR="00975A3D" w:rsidRPr="001C2AEC" w:rsidRDefault="00975A3D" w:rsidP="001C2AEC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429EE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4D5F48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11DFB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BC13E8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1B02073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65D7C65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2B7A220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07776F1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BEE4A7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FAC2B3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60BC18B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7DA971A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7E3920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5066826B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A6153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988D0BA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2E2636" w:rsidRPr="001C2AEC" w14:paraId="66B89F1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B0CA6E1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F6AD86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60FC0EDA" w14:textId="77777777" w:rsidR="00975A3D" w:rsidRPr="00975A3D" w:rsidRDefault="00975A3D" w:rsidP="00975A3D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0D2A69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C4D260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2E2636" w:rsidRPr="001C2AEC" w14:paraId="5629D52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3BC8A13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309EEB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18C1D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D0641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C9DA0A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39D1EB4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DE31DE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CFDD2A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086ED9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355980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5B69DD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2E2636" w:rsidRPr="001C2AEC" w14:paraId="176BC79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53C59D6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74F4C6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33915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5C9D9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51666A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19BF932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CD4BFE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D3B9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D78560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C8A087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6738B9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2E2636" w:rsidRPr="001C2AEC" w14:paraId="11D546F6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57CEA79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43C23B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232CB5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1AFBAB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D9B173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0BC4F49F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E0FF98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5E45F5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529BE3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D73B76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B5089D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2E2636" w:rsidRPr="001C2AEC" w14:paraId="70EA25F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DE92073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38EA77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2BAF88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DC9E9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5FBD015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3618E3D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1BEBAF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17478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1210AC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A70EE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2F32D2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2E2636" w:rsidRPr="001C2AEC" w14:paraId="234EB4A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3E9E720" w14:textId="77777777"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54BB0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097AD8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E8A72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796142D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2E2636" w:rsidRPr="001C2AEC" w14:paraId="17D171A0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D76716C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lastRenderedPageBreak/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3E9F98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21679D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34D507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81424B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60F57AB6" w14:textId="77777777" w:rsidR="00560932" w:rsidRDefault="00560932" w:rsidP="00D4300C">
      <w:pPr>
        <w:rPr>
          <w:noProof/>
        </w:rPr>
        <w:sectPr w:rsidR="00560932" w:rsidSect="0024515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447174E1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154B" w14:textId="77777777" w:rsidR="00A5156E" w:rsidRDefault="00A5156E" w:rsidP="00D4300C">
      <w:r>
        <w:separator/>
      </w:r>
    </w:p>
  </w:endnote>
  <w:endnote w:type="continuationSeparator" w:id="0">
    <w:p w14:paraId="596CBA2F" w14:textId="77777777" w:rsidR="00A5156E" w:rsidRDefault="00A5156E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76EA5D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09D716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D6C6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C294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B0A2" w14:textId="77777777" w:rsidR="00A5156E" w:rsidRDefault="00A5156E" w:rsidP="00D4300C">
      <w:r>
        <w:separator/>
      </w:r>
    </w:p>
  </w:footnote>
  <w:footnote w:type="continuationSeparator" w:id="0">
    <w:p w14:paraId="6F8E08F8" w14:textId="77777777" w:rsidR="00A5156E" w:rsidRDefault="00A5156E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BA542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AD66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1A3C7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785932">
    <w:abstractNumId w:val="9"/>
  </w:num>
  <w:num w:numId="2" w16cid:durableId="173961002">
    <w:abstractNumId w:val="8"/>
  </w:num>
  <w:num w:numId="3" w16cid:durableId="2001156085">
    <w:abstractNumId w:val="7"/>
  </w:num>
  <w:num w:numId="4" w16cid:durableId="678849092">
    <w:abstractNumId w:val="6"/>
  </w:num>
  <w:num w:numId="5" w16cid:durableId="1221281496">
    <w:abstractNumId w:val="5"/>
  </w:num>
  <w:num w:numId="6" w16cid:durableId="2101826031">
    <w:abstractNumId w:val="4"/>
  </w:num>
  <w:num w:numId="7" w16cid:durableId="1777943521">
    <w:abstractNumId w:val="3"/>
  </w:num>
  <w:num w:numId="8" w16cid:durableId="543055164">
    <w:abstractNumId w:val="2"/>
  </w:num>
  <w:num w:numId="9" w16cid:durableId="2131121243">
    <w:abstractNumId w:val="1"/>
  </w:num>
  <w:num w:numId="10" w16cid:durableId="874200999">
    <w:abstractNumId w:val="0"/>
  </w:num>
  <w:num w:numId="11" w16cid:durableId="273439799">
    <w:abstractNumId w:val="19"/>
  </w:num>
  <w:num w:numId="12" w16cid:durableId="1777476550">
    <w:abstractNumId w:val="28"/>
  </w:num>
  <w:num w:numId="13" w16cid:durableId="1894147874">
    <w:abstractNumId w:val="27"/>
  </w:num>
  <w:num w:numId="14" w16cid:durableId="1458068430">
    <w:abstractNumId w:val="17"/>
  </w:num>
  <w:num w:numId="15" w16cid:durableId="173998768">
    <w:abstractNumId w:val="14"/>
  </w:num>
  <w:num w:numId="16" w16cid:durableId="741754902">
    <w:abstractNumId w:val="18"/>
  </w:num>
  <w:num w:numId="17" w16cid:durableId="130444473">
    <w:abstractNumId w:val="24"/>
  </w:num>
  <w:num w:numId="18" w16cid:durableId="1891500132">
    <w:abstractNumId w:val="23"/>
  </w:num>
  <w:num w:numId="19" w16cid:durableId="546726565">
    <w:abstractNumId w:val="11"/>
  </w:num>
  <w:num w:numId="20" w16cid:durableId="1078869050">
    <w:abstractNumId w:val="12"/>
  </w:num>
  <w:num w:numId="21" w16cid:durableId="1179734898">
    <w:abstractNumId w:val="20"/>
  </w:num>
  <w:num w:numId="22" w16cid:durableId="781387635">
    <w:abstractNumId w:val="15"/>
  </w:num>
  <w:num w:numId="23" w16cid:durableId="1857382227">
    <w:abstractNumId w:val="13"/>
  </w:num>
  <w:num w:numId="24" w16cid:durableId="440220891">
    <w:abstractNumId w:val="10"/>
  </w:num>
  <w:num w:numId="25" w16cid:durableId="2086293975">
    <w:abstractNumId w:val="21"/>
  </w:num>
  <w:num w:numId="26" w16cid:durableId="917715749">
    <w:abstractNumId w:val="22"/>
  </w:num>
  <w:num w:numId="27" w16cid:durableId="1450582501">
    <w:abstractNumId w:val="26"/>
  </w:num>
  <w:num w:numId="28" w16cid:durableId="1913848466">
    <w:abstractNumId w:val="29"/>
  </w:num>
  <w:num w:numId="29" w16cid:durableId="1712263180">
    <w:abstractNumId w:val="16"/>
  </w:num>
  <w:num w:numId="30" w16cid:durableId="7759027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263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47F93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363B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373F196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TotalTime>1</TotalTime>
  <Pages>3</Pages>
  <Words>47</Words>
  <Characters>322</Characters>
  <Application>Microsoft Office Word</Application>
  <DocSecurity>0</DocSecurity>
  <Lines>161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Artem Hrytsenko</cp:lastModifiedBy>
  <cp:revision>2</cp:revision>
  <cp:lastPrinted>2018-04-15T17:50:00Z</cp:lastPrinted>
  <dcterms:created xsi:type="dcterms:W3CDTF">2024-03-06T04:00:00Z</dcterms:created>
  <dcterms:modified xsi:type="dcterms:W3CDTF">2024-03-06T04:00:00Z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GrammarlyDocumentId">
    <vt:lpwstr>99aba37e0862038b8c4797b73c84810786e38a8e16fcf2e0384e3f078fce2931</vt:lpwstr>
  </property>
</Properties>
</file>