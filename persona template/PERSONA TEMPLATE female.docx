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51D1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503BA26E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12"/>
        <w:gridCol w:w="1451"/>
        <w:gridCol w:w="378"/>
        <w:gridCol w:w="3866"/>
        <w:gridCol w:w="378"/>
        <w:gridCol w:w="3823"/>
      </w:tblGrid>
      <w:tr w:rsidR="00FD6716" w:rsidRPr="001C2AEC" w14:paraId="6BDE54B6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AD33832" w14:textId="5DDC7925" w:rsidR="001C2AEC" w:rsidRPr="001C2AEC" w:rsidRDefault="002E2636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E206DD6" wp14:editId="7A615A55">
                  <wp:extent cx="2727960" cy="1818640"/>
                  <wp:effectExtent l="0" t="0" r="0" b="0"/>
                  <wp:docPr id="1001488911" name="Picture 2" descr="Smiling wo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88911" name="Picture 1001488911" descr="Smiling woman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F8EA9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9B0C196" w14:textId="55B6158B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CFF6950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7D78096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10D0751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FD6716" w:rsidRPr="001C2AEC" w14:paraId="2D80E5EE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B64C35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350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70AA258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720E93A" w14:textId="78D4DA00" w:rsidR="00975A3D" w:rsidRDefault="00C747D5" w:rsidP="00C747D5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Emily is a fashion blogger with a significant following on social media </w:t>
            </w:r>
            <w:r w:rsidR="0003229C">
              <w:rPr>
                <w:color w:val="000000" w:themeColor="text1"/>
              </w:rPr>
              <w:t>platforms</w:t>
            </w:r>
            <w:r>
              <w:rPr>
                <w:color w:val="000000" w:themeColor="text1"/>
              </w:rPr>
              <w:t xml:space="preserve">. </w:t>
            </w:r>
          </w:p>
          <w:p w14:paraId="5894A270" w14:textId="77777777" w:rsidR="00C747D5" w:rsidRDefault="00836474" w:rsidP="00C747D5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Her motivation is to find a perfect watch that matches her outfits.</w:t>
            </w:r>
          </w:p>
          <w:p w14:paraId="4A6DCFA8" w14:textId="5B394C5C" w:rsidR="00836474" w:rsidRPr="00C747D5" w:rsidRDefault="002E401C" w:rsidP="00C747D5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 intended to showcase the watch on her Instagram and Blog</w:t>
            </w:r>
            <w:r w:rsidR="00775EE1">
              <w:rPr>
                <w:color w:val="000000" w:themeColor="text1"/>
              </w:rPr>
              <w:t>, influencing her followers.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C43B5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0BBD978" w14:textId="749AD85D" w:rsidR="00975A3D" w:rsidRDefault="00FD6716" w:rsidP="00B12AF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</w:t>
            </w:r>
            <w:r w:rsidR="00B206C6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 xml:space="preserve">balance between fashion-forward </w:t>
            </w:r>
            <w:r w:rsidR="0003229C">
              <w:rPr>
                <w:color w:val="000000" w:themeColor="text1"/>
              </w:rPr>
              <w:t>aesthetics</w:t>
            </w:r>
            <w:r>
              <w:rPr>
                <w:color w:val="000000" w:themeColor="text1"/>
              </w:rPr>
              <w:t xml:space="preserve"> with the practicality </w:t>
            </w:r>
            <w:r w:rsidR="00B206C6">
              <w:rPr>
                <w:color w:val="000000" w:themeColor="text1"/>
              </w:rPr>
              <w:t xml:space="preserve">of everyday use. </w:t>
            </w:r>
          </w:p>
          <w:p w14:paraId="10266F1A" w14:textId="1F962029" w:rsidR="00B206C6" w:rsidRPr="00B12AFF" w:rsidRDefault="00B206C6" w:rsidP="00B12AF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Ensuring that the watch is versatile to suit different styles and outfits.</w:t>
            </w:r>
          </w:p>
        </w:tc>
      </w:tr>
      <w:tr w:rsidR="00FD6716" w:rsidRPr="001C2AEC" w14:paraId="19B1BBCF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50198C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94DEDE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6DAD26F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6BD90D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6AC60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83CA5C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D6716" w:rsidRPr="001C2AEC" w14:paraId="6487CF84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27EC439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43A983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6EF85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D0073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0B255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D6716" w:rsidRPr="001C2AEC" w14:paraId="21CB5C3D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930F2FD" w14:textId="08732754" w:rsidR="00975A3D" w:rsidRPr="001C2AEC" w:rsidRDefault="0003229C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“Fashion is my language, and my watch is the punctuation that completes every style story I tell.” – Emily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E6AD4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D93313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D33D4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E2BF2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D6716" w:rsidRPr="001C2AEC" w14:paraId="040E6D2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19E5552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3BF75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18D9D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0CED5A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9E6BDD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D6716" w:rsidRPr="001C2AEC" w14:paraId="7F89D92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87D340D" w14:textId="33F6E704" w:rsidR="00975A3D" w:rsidRPr="001C2AEC" w:rsidRDefault="00246DE1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Emily </w:t>
            </w:r>
            <w:r w:rsidR="00462AD6">
              <w:rPr>
                <w:noProof/>
                <w:color w:val="000000" w:themeColor="text1"/>
              </w:rPr>
              <w:t xml:space="preserve">Johnson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429EE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4D5F48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11DFB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BC13E8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D6716" w:rsidRPr="001C2AEC" w14:paraId="1B02073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65D7C65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2B7A220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07776F1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BEE4A7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FAC2B3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FD6716" w:rsidRPr="001C2AEC" w14:paraId="60BC18B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7DA971A" w14:textId="5A0C1098" w:rsidR="00975A3D" w:rsidRPr="001C2AEC" w:rsidRDefault="00462AD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7E3920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066826B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A6153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988D0BA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FD6716" w:rsidRPr="001C2AEC" w14:paraId="66B89F1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B0CA6E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F6AD86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7ADB89F2" w14:textId="18BC19A1" w:rsidR="00975A3D" w:rsidRDefault="00775EE1" w:rsidP="00775EE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Emily is frustrated with watches that </w:t>
            </w:r>
            <w:r w:rsidR="00B12AFF">
              <w:rPr>
                <w:color w:val="000000" w:themeColor="text1"/>
              </w:rPr>
              <w:t>do</w:t>
            </w:r>
            <w:r>
              <w:rPr>
                <w:color w:val="000000" w:themeColor="text1"/>
              </w:rPr>
              <w:t xml:space="preserve"> </w:t>
            </w:r>
            <w:r w:rsidR="00B410FF">
              <w:rPr>
                <w:color w:val="000000" w:themeColor="text1"/>
              </w:rPr>
              <w:t xml:space="preserve">not </w:t>
            </w:r>
            <w:r w:rsidR="0003229C">
              <w:rPr>
                <w:color w:val="000000" w:themeColor="text1"/>
              </w:rPr>
              <w:t xml:space="preserve">have </w:t>
            </w:r>
            <w:r w:rsidR="00B410FF">
              <w:rPr>
                <w:color w:val="000000" w:themeColor="text1"/>
              </w:rPr>
              <w:t xml:space="preserve">unique design elements. </w:t>
            </w:r>
          </w:p>
          <w:p w14:paraId="60FC0EDA" w14:textId="0CF4A9B0" w:rsidR="00B410FF" w:rsidRPr="00775EE1" w:rsidRDefault="00B410FF" w:rsidP="00775EE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She struggles to find </w:t>
            </w:r>
            <w:r w:rsidR="00B12AFF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perfect pair of </w:t>
            </w:r>
            <w:r w:rsidR="00B12AFF">
              <w:rPr>
                <w:color w:val="000000" w:themeColor="text1"/>
              </w:rPr>
              <w:t>watches</w:t>
            </w:r>
            <w:r>
              <w:rPr>
                <w:color w:val="000000" w:themeColor="text1"/>
              </w:rPr>
              <w:t xml:space="preserve"> to complement her everyday outfits.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0D2A6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C4D260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FD6716" w:rsidRPr="001C2AEC" w14:paraId="5629D52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3BC8A13" w14:textId="72338103" w:rsidR="00975A3D" w:rsidRPr="001C2AEC" w:rsidRDefault="00462AD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09EE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18C1D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D0641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C9DA0AC" w14:textId="1B66F8AB" w:rsidR="00975A3D" w:rsidRPr="001C2AEC" w:rsidRDefault="00494EB7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Fashion Trends Book </w:t>
            </w:r>
          </w:p>
        </w:tc>
      </w:tr>
      <w:tr w:rsidR="00FD6716" w:rsidRPr="001C2AEC" w14:paraId="39D1EB4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DE31DE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CFDD2A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86ED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55980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5B69D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FD6716" w:rsidRPr="001C2AEC" w14:paraId="176BC79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53C59D6" w14:textId="773DFE74" w:rsidR="00975A3D" w:rsidRPr="001C2AEC" w:rsidRDefault="005967C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New York City, New York, USA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4F4C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3391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5C9D9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51666A0" w14:textId="0DE8EE09" w:rsidR="00975A3D" w:rsidRPr="001C2AEC" w:rsidRDefault="00B206C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Instagram influencers, Youtubers </w:t>
            </w:r>
          </w:p>
        </w:tc>
      </w:tr>
      <w:tr w:rsidR="00FD6716" w:rsidRPr="001C2AEC" w14:paraId="19BF932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CD4BFE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D3B9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78560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C8A087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6738B9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FD6716" w:rsidRPr="001C2AEC" w14:paraId="11D546F6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57CEA79" w14:textId="176CE721" w:rsidR="00975A3D" w:rsidRPr="001C2AEC" w:rsidRDefault="005967C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Fashion Blogger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3C23B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232CB5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1AFBAB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D9B1730" w14:textId="290C2734" w:rsidR="00975A3D" w:rsidRPr="001C2AEC" w:rsidRDefault="00494EB7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None</w:t>
            </w:r>
          </w:p>
        </w:tc>
      </w:tr>
      <w:tr w:rsidR="00FD6716" w:rsidRPr="001C2AEC" w14:paraId="0BC4F49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E0FF98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E45F5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29BE3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D73B7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B5089D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FD6716" w:rsidRPr="001C2AEC" w14:paraId="70EA25F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DE92073" w14:textId="2EA09425" w:rsidR="00975A3D" w:rsidRPr="001C2AEC" w:rsidRDefault="005967C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Influencer &amp; Fashion Blogger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8EA77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2BAF88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DC9E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FBD015D" w14:textId="7E4B250D" w:rsidR="00975A3D" w:rsidRPr="00494EB7" w:rsidRDefault="00494EB7" w:rsidP="00494EB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None</w:t>
            </w:r>
          </w:p>
        </w:tc>
      </w:tr>
      <w:tr w:rsidR="00FD6716" w:rsidRPr="001C2AEC" w14:paraId="3618E3D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1BEBAF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17478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1210AC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A70EE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2F32D2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FD6716" w:rsidRPr="001C2AEC" w14:paraId="234EB4A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3E9E720" w14:textId="74FC6E0E" w:rsidR="00975A3D" w:rsidRPr="001C2AEC" w:rsidRDefault="00C747D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Bachelor’s in Fashion Design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54BB0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97AD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E8A72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96142DB" w14:textId="1C3B44F3" w:rsidR="00975A3D" w:rsidRPr="001C2AEC" w:rsidRDefault="00B206C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Fashion Magazines </w:t>
            </w:r>
          </w:p>
        </w:tc>
      </w:tr>
      <w:tr w:rsidR="00FD6716" w:rsidRPr="001C2AEC" w14:paraId="17D171A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D76716C" w14:textId="713D5EA8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ANNUAL INCOME</w:t>
            </w:r>
            <w:r w:rsidR="00AD2D1C">
              <w:rPr>
                <w:b/>
                <w:noProof/>
                <w:color w:val="000000" w:themeColor="text1"/>
              </w:rPr>
              <w:t xml:space="preserve"> – Variable (depends on brand collaboration). Average income $100,000/year</w:t>
            </w:r>
            <w:r w:rsidR="000A4CE8">
              <w:rPr>
                <w:b/>
                <w:noProof/>
                <w:color w:val="000000" w:themeColor="text1"/>
              </w:rPr>
              <w:t xml:space="preserve">.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E9F9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21679D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34D50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81424B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60F57AB6" w14:textId="77777777" w:rsidR="00560932" w:rsidRDefault="00560932" w:rsidP="00D4300C">
      <w:pPr>
        <w:rPr>
          <w:noProof/>
        </w:rPr>
        <w:sectPr w:rsidR="00560932" w:rsidSect="00B62E1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447174E1" w14:textId="77777777" w:rsidR="006B5ECE" w:rsidRPr="00491059" w:rsidRDefault="006B5ECE" w:rsidP="008B73DB"/>
    <w:sectPr w:rsidR="006B5ECE" w:rsidRPr="00491059" w:rsidSect="00B62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FEA1" w14:textId="77777777" w:rsidR="00B62E12" w:rsidRDefault="00B62E12" w:rsidP="00D4300C">
      <w:r>
        <w:separator/>
      </w:r>
    </w:p>
  </w:endnote>
  <w:endnote w:type="continuationSeparator" w:id="0">
    <w:p w14:paraId="1704AC46" w14:textId="77777777" w:rsidR="00B62E12" w:rsidRDefault="00B62E12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6376EA5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09D716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D6C6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C294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5EA6" w14:textId="77777777" w:rsidR="00B62E12" w:rsidRDefault="00B62E12" w:rsidP="00D4300C">
      <w:r>
        <w:separator/>
      </w:r>
    </w:p>
  </w:footnote>
  <w:footnote w:type="continuationSeparator" w:id="0">
    <w:p w14:paraId="32662AF4" w14:textId="77777777" w:rsidR="00B62E12" w:rsidRDefault="00B62E12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A542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AD66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A3C7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C0612"/>
    <w:multiLevelType w:val="hybridMultilevel"/>
    <w:tmpl w:val="6FB63D1C"/>
    <w:lvl w:ilvl="0" w:tplc="FAFE6B6C">
      <w:start w:val="878"/>
      <w:numFmt w:val="bullet"/>
      <w:lvlText w:val="-"/>
      <w:lvlJc w:val="left"/>
      <w:pPr>
        <w:ind w:left="720" w:hanging="360"/>
      </w:pPr>
      <w:rPr>
        <w:rFonts w:ascii="Century Gothic" w:eastAsia="Calibri" w:hAnsi="Century Gothic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785932">
    <w:abstractNumId w:val="9"/>
  </w:num>
  <w:num w:numId="2" w16cid:durableId="173961002">
    <w:abstractNumId w:val="8"/>
  </w:num>
  <w:num w:numId="3" w16cid:durableId="2001156085">
    <w:abstractNumId w:val="7"/>
  </w:num>
  <w:num w:numId="4" w16cid:durableId="678849092">
    <w:abstractNumId w:val="6"/>
  </w:num>
  <w:num w:numId="5" w16cid:durableId="1221281496">
    <w:abstractNumId w:val="5"/>
  </w:num>
  <w:num w:numId="6" w16cid:durableId="2101826031">
    <w:abstractNumId w:val="4"/>
  </w:num>
  <w:num w:numId="7" w16cid:durableId="1777943521">
    <w:abstractNumId w:val="3"/>
  </w:num>
  <w:num w:numId="8" w16cid:durableId="543055164">
    <w:abstractNumId w:val="2"/>
  </w:num>
  <w:num w:numId="9" w16cid:durableId="2131121243">
    <w:abstractNumId w:val="1"/>
  </w:num>
  <w:num w:numId="10" w16cid:durableId="874200999">
    <w:abstractNumId w:val="0"/>
  </w:num>
  <w:num w:numId="11" w16cid:durableId="273439799">
    <w:abstractNumId w:val="20"/>
  </w:num>
  <w:num w:numId="12" w16cid:durableId="1777476550">
    <w:abstractNumId w:val="29"/>
  </w:num>
  <w:num w:numId="13" w16cid:durableId="1894147874">
    <w:abstractNumId w:val="28"/>
  </w:num>
  <w:num w:numId="14" w16cid:durableId="1458068430">
    <w:abstractNumId w:val="18"/>
  </w:num>
  <w:num w:numId="15" w16cid:durableId="173998768">
    <w:abstractNumId w:val="15"/>
  </w:num>
  <w:num w:numId="16" w16cid:durableId="741754902">
    <w:abstractNumId w:val="19"/>
  </w:num>
  <w:num w:numId="17" w16cid:durableId="130444473">
    <w:abstractNumId w:val="25"/>
  </w:num>
  <w:num w:numId="18" w16cid:durableId="1891500132">
    <w:abstractNumId w:val="24"/>
  </w:num>
  <w:num w:numId="19" w16cid:durableId="546726565">
    <w:abstractNumId w:val="11"/>
  </w:num>
  <w:num w:numId="20" w16cid:durableId="1078869050">
    <w:abstractNumId w:val="12"/>
  </w:num>
  <w:num w:numId="21" w16cid:durableId="1179734898">
    <w:abstractNumId w:val="21"/>
  </w:num>
  <w:num w:numId="22" w16cid:durableId="781387635">
    <w:abstractNumId w:val="16"/>
  </w:num>
  <w:num w:numId="23" w16cid:durableId="1857382227">
    <w:abstractNumId w:val="13"/>
  </w:num>
  <w:num w:numId="24" w16cid:durableId="440220891">
    <w:abstractNumId w:val="10"/>
  </w:num>
  <w:num w:numId="25" w16cid:durableId="2086293975">
    <w:abstractNumId w:val="22"/>
  </w:num>
  <w:num w:numId="26" w16cid:durableId="917715749">
    <w:abstractNumId w:val="23"/>
  </w:num>
  <w:num w:numId="27" w16cid:durableId="1450582501">
    <w:abstractNumId w:val="27"/>
  </w:num>
  <w:num w:numId="28" w16cid:durableId="1913848466">
    <w:abstractNumId w:val="30"/>
  </w:num>
  <w:num w:numId="29" w16cid:durableId="1712263180">
    <w:abstractNumId w:val="17"/>
  </w:num>
  <w:num w:numId="30" w16cid:durableId="775902712">
    <w:abstractNumId w:val="26"/>
  </w:num>
  <w:num w:numId="31" w16cid:durableId="1863932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3229C"/>
    <w:rsid w:val="00056E4C"/>
    <w:rsid w:val="00062BFE"/>
    <w:rsid w:val="00082A3A"/>
    <w:rsid w:val="000A4CE8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6DE1"/>
    <w:rsid w:val="00247CBE"/>
    <w:rsid w:val="002507EE"/>
    <w:rsid w:val="0025708E"/>
    <w:rsid w:val="002A17D8"/>
    <w:rsid w:val="002A45FC"/>
    <w:rsid w:val="002B5D26"/>
    <w:rsid w:val="002D38C6"/>
    <w:rsid w:val="002E2636"/>
    <w:rsid w:val="002E401C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2AD6"/>
    <w:rsid w:val="004630AB"/>
    <w:rsid w:val="00482909"/>
    <w:rsid w:val="00491059"/>
    <w:rsid w:val="00492BF1"/>
    <w:rsid w:val="00493BCE"/>
    <w:rsid w:val="00494EB7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967C8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75EE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36474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47F93"/>
    <w:rsid w:val="00A5156E"/>
    <w:rsid w:val="00A6224F"/>
    <w:rsid w:val="00A6738D"/>
    <w:rsid w:val="00A673D8"/>
    <w:rsid w:val="00A95536"/>
    <w:rsid w:val="00AB1F2A"/>
    <w:rsid w:val="00AD2D1C"/>
    <w:rsid w:val="00AE1A89"/>
    <w:rsid w:val="00B12AFF"/>
    <w:rsid w:val="00B206C6"/>
    <w:rsid w:val="00B307B3"/>
    <w:rsid w:val="00B410FF"/>
    <w:rsid w:val="00B62E12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47D5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363B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D6716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73F19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14</TotalTime>
  <Pages>3</Pages>
  <Words>200</Words>
  <Characters>1121</Characters>
  <Application>Microsoft Office Word</Application>
  <DocSecurity>0</DocSecurity>
  <Lines>160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Artem Hrytsenko</cp:lastModifiedBy>
  <cp:revision>17</cp:revision>
  <cp:lastPrinted>2018-04-15T17:50:00Z</cp:lastPrinted>
  <dcterms:created xsi:type="dcterms:W3CDTF">2024-03-06T04:00:00Z</dcterms:created>
  <dcterms:modified xsi:type="dcterms:W3CDTF">2024-03-07T00:25:00Z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99aba37e0862038b8c4797b73c84810786e38a8e16fcf2e0384e3f078fce2931</vt:lpwstr>
  </property>
</Properties>
</file>