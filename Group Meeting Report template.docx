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4"/>
        <w:gridCol w:w="4360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447ECA39" w:rsidR="00D62E01" w:rsidRPr="000547C0" w:rsidRDefault="004924BC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TBC</w:t>
            </w:r>
          </w:p>
          <w:p w14:paraId="3C5464D8" w14:textId="6B759F0D" w:rsidR="00D62E01" w:rsidRPr="000547C0" w:rsidRDefault="004924BC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TBC</w:t>
            </w:r>
          </w:p>
          <w:p w14:paraId="0CAD7FF3" w14:textId="76C73BCE" w:rsidR="002B2D13" w:rsidRPr="000547C0" w:rsidRDefault="004924BC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TBC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7A5F8E72" w:rsidR="002B2D13" w:rsidRPr="000547C0" w:rsidRDefault="004924BC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Group Cell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77777777" w:rsidR="002B2D13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6139423"/>
                <w:placeholder>
                  <w:docPart w:val="9FD1AE06EBB04F51898BD8EAD8777EDE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meeting facilitator here</w:t>
                </w:r>
              </w:sdtContent>
            </w:sdt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77777777" w:rsidR="002B2D13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23616883"/>
                <w:placeholder>
                  <w:docPart w:val="531D4EDA5A894EFCBF25FAA751767A7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note taker here</w:t>
                </w:r>
              </w:sdtContent>
            </w:sdt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664A7467" w:rsidR="00212D56" w:rsidRPr="000547C0" w:rsidRDefault="004924BC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Rhys William Bates, Terrence Charamba, </w:t>
            </w:r>
            <w:r>
              <w:rPr>
                <w:rFonts w:cstheme="minorHAnsi"/>
              </w:rPr>
              <w:br/>
              <w:t>Artem Hrytsenko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1FA2B35D" w:rsidR="00212D56" w:rsidRPr="000547C0" w:rsidRDefault="004924BC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492CC60A" w:rsidR="000547C0" w:rsidRPr="000547C0" w:rsidRDefault="004924BC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Stakeholder Register</w:t>
            </w:r>
          </w:p>
          <w:p w14:paraId="2EDE499F" w14:textId="2FAFA1D4" w:rsidR="000547C0" w:rsidRPr="000547C0" w:rsidRDefault="000547C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 w:rsidRPr="000547C0">
              <w:rPr>
                <w:rFonts w:cstheme="minorHAnsi"/>
              </w:rPr>
              <w:t>Enter Agenda Items here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0848F34B" w:rsidR="002B2D13" w:rsidRPr="000547C0" w:rsidRDefault="004924BC">
            <w:pPr>
              <w:rPr>
                <w:rFonts w:cstheme="minorHAnsi"/>
              </w:rPr>
            </w:pPr>
            <w:r>
              <w:rPr>
                <w:rFonts w:cstheme="minorHAnsi"/>
              </w:rPr>
              <w:t>Stakeholder Register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77777777" w:rsidR="002B2D13" w:rsidRPr="000547C0" w:rsidRDefault="00000000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86176056"/>
                <w:placeholder>
                  <w:docPart w:val="93DAE63784FD4FECB77146561E7BAED2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 w14:paraId="674793E3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807176261"/>
        <w:placeholder>
          <w:docPart w:val="1411D62C0C334F1D8E30FCCB76E9F956"/>
        </w:placeholder>
        <w:temporary/>
        <w:showingPlcHdr/>
        <w15:appearance w15:val="hidden"/>
      </w:sdtPr>
      <w:sdtContent>
        <w:p w14:paraId="40016560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-1653514351"/>
        <w:placeholder>
          <w:docPart w:val="4E8AA598182647F7844D1F3C583D30E8"/>
        </w:placeholder>
        <w:temporary/>
        <w:showingPlcHdr/>
        <w15:appearance w15:val="hidden"/>
      </w:sdtPr>
      <w:sdtContent>
        <w:p w14:paraId="1FE99652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77777777" w:rsidR="002B2D13" w:rsidRPr="000547C0" w:rsidRDefault="00000000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06475385"/>
                <w:placeholder>
                  <w:docPart w:val="7993182590584F36B47553EF4FB8B15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06BF676B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53314519"/>
                <w:placeholder>
                  <w:docPart w:val="AED49F8CF3E945BC935C7A64B9C3F472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77EF2373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57855488"/>
                <w:placeholder>
                  <w:docPart w:val="4248DFA4C9C34A9AA2EA187865066F99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77777777" w:rsidR="002B2D13" w:rsidRPr="000547C0" w:rsidRDefault="00000000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24879657"/>
                <w:placeholder>
                  <w:docPart w:val="D1A8EF78FBD7464C80772789DF9122A2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7376FD88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483474240"/>
                <w:placeholder>
                  <w:docPart w:val="F037A2D573AA4FE6A2BE2205F505BFEA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36E951F4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74463000"/>
                <w:placeholder>
                  <w:docPart w:val="03F030CB40FA424CBBA742F9B0CE11EC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77777777" w:rsidR="002B2D13" w:rsidRPr="000547C0" w:rsidRDefault="00000000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71140849"/>
                <w:placeholder>
                  <w:docPart w:val="B97A24B5040548F9BF1B99E31C5E8674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2B16AE69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90829446"/>
                <w:placeholder>
                  <w:docPart w:val="8D7CFFE150034721BA0CEF51CF8451A5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202DBE6C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54030449"/>
                <w:placeholder>
                  <w:docPart w:val="7D16E939102F44659A88884796731DB4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77777777" w:rsidR="00D62E01" w:rsidRPr="000547C0" w:rsidRDefault="00000000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90950308"/>
                <w:placeholder>
                  <w:docPart w:val="7C5513B57B4847C581F647D18F293CA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77777777" w:rsidR="00D62E01" w:rsidRPr="000547C0" w:rsidRDefault="00000000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572357552"/>
                <w:placeholder>
                  <w:docPart w:val="1191D00890F547AF9B960B581C8BFC79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 w14:paraId="678F69FE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275993325"/>
        <w:placeholder>
          <w:docPart w:val="4285F303F52E4A13ACD9DA3E9373A3E3"/>
        </w:placeholder>
        <w:temporary/>
        <w:showingPlcHdr/>
        <w15:appearance w15:val="hidden"/>
      </w:sdtPr>
      <w:sdtContent>
        <w:p w14:paraId="03E23481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1699276047"/>
        <w:placeholder>
          <w:docPart w:val="AC549A975344436BB5835ECDD0CCDDE7"/>
        </w:placeholder>
        <w:temporary/>
        <w:showingPlcHdr/>
        <w15:appearance w15:val="hidden"/>
      </w:sdtPr>
      <w:sdtContent>
        <w:p w14:paraId="125E3B16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300149647"/>
                <w:placeholder>
                  <w:docPart w:val="21CDAC4F25354FA6947B67C46E4FA14D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5D1FAAC7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021450857"/>
                <w:placeholder>
                  <w:docPart w:val="4437440F0B0F4E6A8E6D594A9989F345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2E77F38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62511276"/>
                <w:placeholder>
                  <w:docPart w:val="99D083E3AC5743EFBCCEC863AEFA00E1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135979729"/>
                <w:placeholder>
                  <w:docPart w:val="7FA608E43E9143A7BD7D9F76906FD850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20BA607F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26508862"/>
                <w:placeholder>
                  <w:docPart w:val="43545A57ED664B3BA892BDAA35D7C9CA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914B697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2934574"/>
                <w:placeholder>
                  <w:docPart w:val="EA9B565DA36B47E780336153E8607086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29058861"/>
                <w:placeholder>
                  <w:docPart w:val="1E0745ED4F6B41C2B78E418067DBCB73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7EDEB6A9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25691745"/>
                <w:placeholder>
                  <w:docPart w:val="00D6A885C6A44E11AB521E893DD9BD4C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411261B6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92043662"/>
                <w:placeholder>
                  <w:docPart w:val="AFF40DFDF4DB4AAFA323F91FFFFAE19B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77777777" w:rsidR="00D62E01" w:rsidRPr="000547C0" w:rsidRDefault="00000000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77673507"/>
                <w:placeholder>
                  <w:docPart w:val="DE3E9C545E724810BC5CBC4A87DE83DB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agenda item here</w:t>
                </w:r>
              </w:sdtContent>
            </w:sdt>
          </w:p>
        </w:tc>
        <w:tc>
          <w:tcPr>
            <w:tcW w:w="1324" w:type="dxa"/>
          </w:tcPr>
          <w:p w14:paraId="09D75167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77777777" w:rsidR="00D62E01" w:rsidRPr="000547C0" w:rsidRDefault="00000000" w:rsidP="006344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58592925"/>
                <w:placeholder>
                  <w:docPart w:val="7CDDE32F6CF241C9B316BA044F61466D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presenter here</w:t>
                </w:r>
              </w:sdtContent>
            </w:sdt>
          </w:p>
        </w:tc>
      </w:tr>
    </w:tbl>
    <w:p w14:paraId="11A9415B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-1975671269"/>
        <w:placeholder>
          <w:docPart w:val="E9DB98758E54449DA35BD8279E9250E8"/>
        </w:placeholder>
        <w:temporary/>
        <w:showingPlcHdr/>
        <w15:appearance w15:val="hidden"/>
      </w:sdtPr>
      <w:sdtContent>
        <w:p w14:paraId="253D0A9D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 w14:paraId="31CCF89C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sdt>
      <w:sdtPr>
        <w:rPr>
          <w:rFonts w:cstheme="minorHAnsi"/>
        </w:rPr>
        <w:id w:val="-1873522740"/>
        <w:placeholder>
          <w:docPart w:val="EF05E96CB5B84A43BA33D79472251667"/>
        </w:placeholder>
        <w:temporary/>
        <w:showingPlcHdr/>
        <w15:appearance w15:val="hidden"/>
      </w:sdtPr>
      <w:sdtContent>
        <w:p w14:paraId="1F6A4EC4" w14:textId="77777777" w:rsidR="00D62E01" w:rsidRPr="000547C0" w:rsidRDefault="00D62E01" w:rsidP="00D62E01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conclusions here.</w:t>
          </w:r>
        </w:p>
      </w:sdtContent>
    </w:sdt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22805837"/>
                <w:placeholder>
                  <w:docPart w:val="12C9C677E7E24448AE35B9F543B97C76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5840FF51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09015127"/>
                <w:placeholder>
                  <w:docPart w:val="FB0D418A9BEC4D66A7F0B8D0218A5063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508F98FF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80834151"/>
                <w:placeholder>
                  <w:docPart w:val="DD57A60C8B14401A9D9F91F475037F70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17053139"/>
                <w:placeholder>
                  <w:docPart w:val="73C6D07DDEFE4CCBADFE5485D6F9FCBD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26521943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974819821"/>
                <w:placeholder>
                  <w:docPart w:val="840FD30229BD4AA09AA562EDC5199D1A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369FE76C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89308141"/>
                <w:placeholder>
                  <w:docPart w:val="027C45BBC995493FBA6509A012031471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92125055"/>
                <w:placeholder>
                  <w:docPart w:val="ABAE1ED33D57420D967390EE80E414E8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5D3CC971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90714860"/>
                <w:placeholder>
                  <w:docPart w:val="22642E2A03CD41CEBEC88B3979F7DE30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0008DCCE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7479912"/>
                <w:placeholder>
                  <w:docPart w:val="72402A0CE0B74396A00630C6220A2A9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Content>
        <w:p w14:paraId="07676790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resources here.</w:t>
          </w:r>
        </w:p>
      </w:sdtContent>
    </w:sdt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Content>
        <w:p w14:paraId="140B9928" w14:textId="77777777" w:rsidR="00212D56" w:rsidRPr="000547C0" w:rsidRDefault="00212D56" w:rsidP="00212D56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any special notes here.</w:t>
          </w:r>
        </w:p>
      </w:sdtContent>
    </w:sdt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F68FB" w14:textId="77777777" w:rsidR="003B6081" w:rsidRDefault="003B6081">
      <w:pPr>
        <w:spacing w:before="0" w:after="0"/>
      </w:pPr>
      <w:r>
        <w:separator/>
      </w:r>
    </w:p>
  </w:endnote>
  <w:endnote w:type="continuationSeparator" w:id="0">
    <w:p w14:paraId="129E589C" w14:textId="77777777" w:rsidR="003B6081" w:rsidRDefault="003B608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C326E" w14:textId="77777777" w:rsidR="003B6081" w:rsidRDefault="003B6081">
      <w:pPr>
        <w:spacing w:before="0" w:after="0"/>
      </w:pPr>
      <w:r>
        <w:separator/>
      </w:r>
    </w:p>
  </w:footnote>
  <w:footnote w:type="continuationSeparator" w:id="0">
    <w:p w14:paraId="2978264F" w14:textId="77777777" w:rsidR="003B6081" w:rsidRDefault="003B608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5223602">
    <w:abstractNumId w:val="3"/>
  </w:num>
  <w:num w:numId="2" w16cid:durableId="921796543">
    <w:abstractNumId w:val="4"/>
  </w:num>
  <w:num w:numId="3" w16cid:durableId="1926761776">
    <w:abstractNumId w:val="1"/>
  </w:num>
  <w:num w:numId="4" w16cid:durableId="576132069">
    <w:abstractNumId w:val="0"/>
  </w:num>
  <w:num w:numId="5" w16cid:durableId="342128412">
    <w:abstractNumId w:val="1"/>
    <w:lvlOverride w:ilvl="0">
      <w:startOverride w:val="1"/>
    </w:lvlOverride>
  </w:num>
  <w:num w:numId="6" w16cid:durableId="818959804">
    <w:abstractNumId w:val="1"/>
    <w:lvlOverride w:ilvl="0">
      <w:startOverride w:val="1"/>
    </w:lvlOverride>
  </w:num>
  <w:num w:numId="7" w16cid:durableId="855847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33D93"/>
    <w:rsid w:val="001C4533"/>
    <w:rsid w:val="001E0877"/>
    <w:rsid w:val="0020000C"/>
    <w:rsid w:val="00212D56"/>
    <w:rsid w:val="002B2D13"/>
    <w:rsid w:val="0034721D"/>
    <w:rsid w:val="003B6081"/>
    <w:rsid w:val="003D5BF7"/>
    <w:rsid w:val="003D5D47"/>
    <w:rsid w:val="003F257D"/>
    <w:rsid w:val="004924BC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D1AE06EBB04F51898BD8EAD877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8AF0-A7A3-4066-AD4A-B4D1C56F32A3}"/>
      </w:docPartPr>
      <w:docPartBody>
        <w:p w:rsidR="00515850" w:rsidRDefault="002779AB">
          <w:pPr>
            <w:pStyle w:val="9FD1AE06EBB04F51898BD8EAD8777EDE"/>
          </w:pPr>
          <w:r w:rsidRPr="00E048B4">
            <w:t>Enter meeting facilitator here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531D4EDA5A894EFCBF25FAA751767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A7E52-98ED-488C-BCD5-2AF7F47E5C62}"/>
      </w:docPartPr>
      <w:docPartBody>
        <w:p w:rsidR="00515850" w:rsidRDefault="002779AB">
          <w:pPr>
            <w:pStyle w:val="531D4EDA5A894EFCBF25FAA751767A70"/>
          </w:pPr>
          <w:r w:rsidRPr="00E048B4">
            <w:t>Enter note taker here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93DAE63784FD4FECB77146561E7BA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78AC-9B2E-4697-8140-861BD4645352}"/>
      </w:docPartPr>
      <w:docPartBody>
        <w:p w:rsidR="00515850" w:rsidRDefault="002779AB">
          <w:pPr>
            <w:pStyle w:val="93DAE63784FD4FECB77146561E7BAED2"/>
          </w:pPr>
          <w:r>
            <w:t>Enter presenter here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1411D62C0C334F1D8E30FCCB76E9F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F34F6-1C8B-4207-B528-5C75437FD7FD}"/>
      </w:docPartPr>
      <w:docPartBody>
        <w:p w:rsidR="00515850" w:rsidRDefault="002779AB">
          <w:pPr>
            <w:pStyle w:val="1411D62C0C334F1D8E30FCCB76E9F956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4E8AA598182647F7844D1F3C583D3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F0CD-E3AA-44DB-A459-40ACD6D4AB9C}"/>
      </w:docPartPr>
      <w:docPartBody>
        <w:p w:rsidR="00515850" w:rsidRDefault="002779AB">
          <w:pPr>
            <w:pStyle w:val="4E8AA598182647F7844D1F3C583D30E8"/>
          </w:pPr>
          <w:r>
            <w:t>Enter conclusions here.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7993182590584F36B47553EF4FB8B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2A964-C149-4117-A3AB-1ABAE391D787}"/>
      </w:docPartPr>
      <w:docPartBody>
        <w:p w:rsidR="00515850" w:rsidRDefault="002779AB">
          <w:pPr>
            <w:pStyle w:val="7993182590584F36B47553EF4FB8B150"/>
          </w:pPr>
          <w:r>
            <w:t>Enter action items here</w:t>
          </w:r>
        </w:p>
      </w:docPartBody>
    </w:docPart>
    <w:docPart>
      <w:docPartPr>
        <w:name w:val="AED49F8CF3E945BC935C7A64B9C3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6564-B3BB-4E17-967C-94564D4F5CE4}"/>
      </w:docPartPr>
      <w:docPartBody>
        <w:p w:rsidR="00515850" w:rsidRDefault="002779AB">
          <w:pPr>
            <w:pStyle w:val="AED49F8CF3E945BC935C7A64B9C3F472"/>
          </w:pPr>
          <w:r>
            <w:t>Enter person responsible here</w:t>
          </w:r>
        </w:p>
      </w:docPartBody>
    </w:docPart>
    <w:docPart>
      <w:docPartPr>
        <w:name w:val="4248DFA4C9C34A9AA2EA187865066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D841-25F9-4930-BE9F-DFDDB3B34D85}"/>
      </w:docPartPr>
      <w:docPartBody>
        <w:p w:rsidR="00515850" w:rsidRDefault="002779AB">
          <w:pPr>
            <w:pStyle w:val="4248DFA4C9C34A9AA2EA187865066F99"/>
          </w:pPr>
          <w:r>
            <w:t>Enter deadline here</w:t>
          </w:r>
        </w:p>
      </w:docPartBody>
    </w:docPart>
    <w:docPart>
      <w:docPartPr>
        <w:name w:val="D1A8EF78FBD7464C80772789DF912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5C58-FECE-4879-A1A2-7CA538EE485F}"/>
      </w:docPartPr>
      <w:docPartBody>
        <w:p w:rsidR="00515850" w:rsidRDefault="002779AB">
          <w:pPr>
            <w:pStyle w:val="D1A8EF78FBD7464C80772789DF9122A2"/>
          </w:pPr>
          <w:r>
            <w:t>Enter action items here</w:t>
          </w:r>
        </w:p>
      </w:docPartBody>
    </w:docPart>
    <w:docPart>
      <w:docPartPr>
        <w:name w:val="F037A2D573AA4FE6A2BE2205F505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1556-218F-482E-B2F2-4BF5DDE0295F}"/>
      </w:docPartPr>
      <w:docPartBody>
        <w:p w:rsidR="00515850" w:rsidRDefault="002779AB">
          <w:pPr>
            <w:pStyle w:val="F037A2D573AA4FE6A2BE2205F505BFEA"/>
          </w:pPr>
          <w:r>
            <w:t>Enter person responsible here</w:t>
          </w:r>
        </w:p>
      </w:docPartBody>
    </w:docPart>
    <w:docPart>
      <w:docPartPr>
        <w:name w:val="03F030CB40FA424CBBA742F9B0CE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A5FB-B0FB-40B8-9973-66D9A381F28B}"/>
      </w:docPartPr>
      <w:docPartBody>
        <w:p w:rsidR="00515850" w:rsidRDefault="002779AB">
          <w:pPr>
            <w:pStyle w:val="03F030CB40FA424CBBA742F9B0CE11EC"/>
          </w:pPr>
          <w:r>
            <w:t>Enter deadline here</w:t>
          </w:r>
        </w:p>
      </w:docPartBody>
    </w:docPart>
    <w:docPart>
      <w:docPartPr>
        <w:name w:val="B97A24B5040548F9BF1B99E31C5E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0F761-E694-4EBC-993C-6E4EAF6DB17F}"/>
      </w:docPartPr>
      <w:docPartBody>
        <w:p w:rsidR="00515850" w:rsidRDefault="002779AB">
          <w:pPr>
            <w:pStyle w:val="B97A24B5040548F9BF1B99E31C5E8674"/>
          </w:pPr>
          <w:r>
            <w:t>Enter action items here</w:t>
          </w:r>
        </w:p>
      </w:docPartBody>
    </w:docPart>
    <w:docPart>
      <w:docPartPr>
        <w:name w:val="8D7CFFE150034721BA0CEF51CF84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6F36-DE43-4F18-A513-07B21064EA29}"/>
      </w:docPartPr>
      <w:docPartBody>
        <w:p w:rsidR="00515850" w:rsidRDefault="002779AB">
          <w:pPr>
            <w:pStyle w:val="8D7CFFE150034721BA0CEF51CF8451A5"/>
          </w:pPr>
          <w:r>
            <w:t>Enter person responsible here</w:t>
          </w:r>
        </w:p>
      </w:docPartBody>
    </w:docPart>
    <w:docPart>
      <w:docPartPr>
        <w:name w:val="7D16E939102F44659A888847967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9815-2E58-4182-876B-8B2DC7410C78}"/>
      </w:docPartPr>
      <w:docPartBody>
        <w:p w:rsidR="00515850" w:rsidRDefault="002779AB">
          <w:pPr>
            <w:pStyle w:val="7D16E939102F44659A88884796731DB4"/>
          </w:pPr>
          <w:r>
            <w:t>Enter deadline here</w:t>
          </w:r>
        </w:p>
      </w:docPartBody>
    </w:docPart>
    <w:docPart>
      <w:docPartPr>
        <w:name w:val="7C5513B57B4847C581F647D18F293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3D63-163D-4F6E-88C1-44DB31288386}"/>
      </w:docPartPr>
      <w:docPartBody>
        <w:p w:rsidR="00515850" w:rsidRDefault="002779AB">
          <w:pPr>
            <w:pStyle w:val="7C5513B57B4847C581F647D18F293CA0"/>
          </w:pPr>
          <w:r>
            <w:t>Enter agenda item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1191D00890F547AF9B960B581C8BF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17C82-65EF-4FE0-9FDD-294F0AFEE75C}"/>
      </w:docPartPr>
      <w:docPartBody>
        <w:p w:rsidR="00515850" w:rsidRDefault="002779AB">
          <w:pPr>
            <w:pStyle w:val="1191D00890F547AF9B960B581C8BFC79"/>
          </w:pPr>
          <w:r>
            <w:t>Enter presenter here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4285F303F52E4A13ACD9DA3E9373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524-F20B-4EC7-97F6-DC1E585E1240}"/>
      </w:docPartPr>
      <w:docPartBody>
        <w:p w:rsidR="00515850" w:rsidRDefault="002779AB">
          <w:pPr>
            <w:pStyle w:val="4285F303F52E4A13ACD9DA3E9373A3E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AC549A975344436BB5835ECDD0C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61D9-6ED5-4A06-8EF9-C98F81244491}"/>
      </w:docPartPr>
      <w:docPartBody>
        <w:p w:rsidR="00515850" w:rsidRDefault="002779AB">
          <w:pPr>
            <w:pStyle w:val="AC549A975344436BB5835ECDD0CCDDE7"/>
          </w:pPr>
          <w:r>
            <w:t>Enter conclusions here.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21CDAC4F25354FA6947B67C46E4FA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71585-C175-48A0-B90C-CE6AE049A0EA}"/>
      </w:docPartPr>
      <w:docPartBody>
        <w:p w:rsidR="00515850" w:rsidRDefault="002779AB">
          <w:pPr>
            <w:pStyle w:val="21CDAC4F25354FA6947B67C46E4FA14D"/>
          </w:pPr>
          <w:r>
            <w:t>Enter action items here</w:t>
          </w:r>
        </w:p>
      </w:docPartBody>
    </w:docPart>
    <w:docPart>
      <w:docPartPr>
        <w:name w:val="4437440F0B0F4E6A8E6D594A9989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87B6-D582-4687-85CF-273367AC7825}"/>
      </w:docPartPr>
      <w:docPartBody>
        <w:p w:rsidR="00515850" w:rsidRDefault="002779AB">
          <w:pPr>
            <w:pStyle w:val="4437440F0B0F4E6A8E6D594A9989F345"/>
          </w:pPr>
          <w:r>
            <w:t>Enter person responsible here</w:t>
          </w:r>
        </w:p>
      </w:docPartBody>
    </w:docPart>
    <w:docPart>
      <w:docPartPr>
        <w:name w:val="99D083E3AC5743EFBCCEC863AEFA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7F59-0C02-469D-81F1-DD3E6B122A01}"/>
      </w:docPartPr>
      <w:docPartBody>
        <w:p w:rsidR="00515850" w:rsidRDefault="002779AB">
          <w:pPr>
            <w:pStyle w:val="99D083E3AC5743EFBCCEC863AEFA00E1"/>
          </w:pPr>
          <w:r>
            <w:t>Enter deadline here</w:t>
          </w:r>
        </w:p>
      </w:docPartBody>
    </w:docPart>
    <w:docPart>
      <w:docPartPr>
        <w:name w:val="7FA608E43E9143A7BD7D9F76906F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9F9-E7B9-46C6-96A5-9496527EF5F5}"/>
      </w:docPartPr>
      <w:docPartBody>
        <w:p w:rsidR="00515850" w:rsidRDefault="002779AB">
          <w:pPr>
            <w:pStyle w:val="7FA608E43E9143A7BD7D9F76906FD850"/>
          </w:pPr>
          <w:r>
            <w:t>Enter action items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w:rsidR="00515850" w:rsidRDefault="002779AB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EA9B565DA36B47E780336153E86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1E2A-5073-43FA-A77D-0A7DC3488EEC}"/>
      </w:docPartPr>
      <w:docPartBody>
        <w:p w:rsidR="00515850" w:rsidRDefault="002779AB">
          <w:pPr>
            <w:pStyle w:val="EA9B565DA36B47E780336153E8607086"/>
          </w:pPr>
          <w:r>
            <w:t>Enter deadline here</w:t>
          </w:r>
        </w:p>
      </w:docPartBody>
    </w:docPart>
    <w:docPart>
      <w:docPartPr>
        <w:name w:val="1E0745ED4F6B41C2B78E418067DBC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DD95-A447-4475-ADF3-A5468A1A41A7}"/>
      </w:docPartPr>
      <w:docPartBody>
        <w:p w:rsidR="00515850" w:rsidRDefault="002779AB">
          <w:pPr>
            <w:pStyle w:val="1E0745ED4F6B41C2B78E418067DBCB73"/>
          </w:pPr>
          <w:r>
            <w:t>Enter action items here</w:t>
          </w:r>
        </w:p>
      </w:docPartBody>
    </w:docPart>
    <w:docPart>
      <w:docPartPr>
        <w:name w:val="00D6A885C6A44E11AB521E893DD9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88822-8C12-4774-AEFF-3CF9505D4394}"/>
      </w:docPartPr>
      <w:docPartBody>
        <w:p w:rsidR="00515850" w:rsidRDefault="002779AB">
          <w:pPr>
            <w:pStyle w:val="00D6A885C6A44E11AB521E893DD9BD4C"/>
          </w:pPr>
          <w:r>
            <w:t>Enter person responsible here</w:t>
          </w:r>
        </w:p>
      </w:docPartBody>
    </w:docPart>
    <w:docPart>
      <w:docPartPr>
        <w:name w:val="AFF40DFDF4DB4AAFA323F91FFFFA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46B01-C0FE-4B83-88EF-B3A638AA90C1}"/>
      </w:docPartPr>
      <w:docPartBody>
        <w:p w:rsidR="00515850" w:rsidRDefault="002779AB">
          <w:pPr>
            <w:pStyle w:val="AFF40DFDF4DB4AAFA323F91FFFFAE19B"/>
          </w:pPr>
          <w:r>
            <w:t>Enter deadline here</w:t>
          </w:r>
        </w:p>
      </w:docPartBody>
    </w:docPart>
    <w:docPart>
      <w:docPartPr>
        <w:name w:val="DE3E9C545E724810BC5CBC4A87DE8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5069C-3795-4391-9629-9E2C5E794D67}"/>
      </w:docPartPr>
      <w:docPartBody>
        <w:p w:rsidR="00515850" w:rsidRDefault="002779AB">
          <w:pPr>
            <w:pStyle w:val="DE3E9C545E724810BC5CBC4A87DE83DB"/>
          </w:pPr>
          <w:r>
            <w:t>Enter agenda item here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7CDDE32F6CF241C9B316BA044F614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A6133-87C6-4252-BF00-AC6E3E46F5B2}"/>
      </w:docPartPr>
      <w:docPartBody>
        <w:p w:rsidR="00515850" w:rsidRDefault="002779AB">
          <w:pPr>
            <w:pStyle w:val="7CDDE32F6CF241C9B316BA044F61466D"/>
          </w:pPr>
          <w:r>
            <w:t>Enter presenter here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E9DB98758E54449DA35BD8279E92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A3DF-D19E-47D6-8493-D2E9B7EDCB0E}"/>
      </w:docPartPr>
      <w:docPartBody>
        <w:p w:rsidR="00515850" w:rsidRDefault="002779AB">
          <w:pPr>
            <w:pStyle w:val="E9DB98758E54449DA35BD8279E9250E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EF05E96CB5B84A43BA33D7947225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E4D4E-F90A-4D8A-B567-4BF5376D6B0A}"/>
      </w:docPartPr>
      <w:docPartBody>
        <w:p w:rsidR="00515850" w:rsidRDefault="002779AB">
          <w:pPr>
            <w:pStyle w:val="EF05E96CB5B84A43BA33D79472251667"/>
          </w:pPr>
          <w:r>
            <w:t>Enter conclusions here.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2C9C677E7E24448AE35B9F543B9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C0775-BCC5-4038-8FC5-9AD892F1917C}"/>
      </w:docPartPr>
      <w:docPartBody>
        <w:p w:rsidR="00515850" w:rsidRDefault="002779AB">
          <w:pPr>
            <w:pStyle w:val="12C9C677E7E24448AE35B9F543B97C76"/>
          </w:pPr>
          <w:r>
            <w:t>Enter action items here</w:t>
          </w:r>
        </w:p>
      </w:docPartBody>
    </w:docPart>
    <w:docPart>
      <w:docPartPr>
        <w:name w:val="FB0D418A9BEC4D66A7F0B8D0218A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E6B-256E-49C6-B671-87E7E2DC4407}"/>
      </w:docPartPr>
      <w:docPartBody>
        <w:p w:rsidR="00515850" w:rsidRDefault="002779AB">
          <w:pPr>
            <w:pStyle w:val="FB0D418A9BEC4D66A7F0B8D0218A5063"/>
          </w:pPr>
          <w:r>
            <w:t>Enter person responsible here</w:t>
          </w:r>
        </w:p>
      </w:docPartBody>
    </w:docPart>
    <w:docPart>
      <w:docPartPr>
        <w:name w:val="DD57A60C8B14401A9D9F91F47503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2094-8BD5-4EE9-9B33-399836F95120}"/>
      </w:docPartPr>
      <w:docPartBody>
        <w:p w:rsidR="00515850" w:rsidRDefault="002779AB">
          <w:pPr>
            <w:pStyle w:val="DD57A60C8B14401A9D9F91F475037F70"/>
          </w:pPr>
          <w:r>
            <w:t>Enter deadline here</w:t>
          </w:r>
        </w:p>
      </w:docPartBody>
    </w:docPart>
    <w:docPart>
      <w:docPartPr>
        <w:name w:val="73C6D07DDEFE4CCBADFE5485D6F9F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3D46-8299-4C0E-AD31-5A9F5090C3C4}"/>
      </w:docPartPr>
      <w:docPartBody>
        <w:p w:rsidR="00515850" w:rsidRDefault="002779AB">
          <w:pPr>
            <w:pStyle w:val="73C6D07DDEFE4CCBADFE5485D6F9FCBD"/>
          </w:pPr>
          <w:r>
            <w:t>Enter action items here</w:t>
          </w:r>
        </w:p>
      </w:docPartBody>
    </w:docPart>
    <w:docPart>
      <w:docPartPr>
        <w:name w:val="840FD30229BD4AA09AA562EDC519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8BB3B-85ED-4A21-B48D-79A8C723740C}"/>
      </w:docPartPr>
      <w:docPartBody>
        <w:p w:rsidR="00515850" w:rsidRDefault="002779AB">
          <w:pPr>
            <w:pStyle w:val="840FD30229BD4AA09AA562EDC5199D1A"/>
          </w:pPr>
          <w:r>
            <w:t>Enter person responsible here</w:t>
          </w:r>
        </w:p>
      </w:docPartBody>
    </w:docPart>
    <w:docPart>
      <w:docPartPr>
        <w:name w:val="027C45BBC995493FBA6509A01203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D5D9-5492-497B-B1CF-35DA5411C21E}"/>
      </w:docPartPr>
      <w:docPartBody>
        <w:p w:rsidR="00515850" w:rsidRDefault="002779AB">
          <w:pPr>
            <w:pStyle w:val="027C45BBC995493FBA6509A012031471"/>
          </w:pPr>
          <w:r>
            <w:t>Enter deadline here</w:t>
          </w:r>
        </w:p>
      </w:docPartBody>
    </w:docPart>
    <w:docPart>
      <w:docPartPr>
        <w:name w:val="ABAE1ED33D57420D967390EE80E4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3526D-F54E-4064-915A-00D9894EDB95}"/>
      </w:docPartPr>
      <w:docPartBody>
        <w:p w:rsidR="00515850" w:rsidRDefault="002779AB">
          <w:pPr>
            <w:pStyle w:val="ABAE1ED33D57420D967390EE80E414E8"/>
          </w:pPr>
          <w:r>
            <w:t>Enter action items here</w:t>
          </w:r>
        </w:p>
      </w:docPartBody>
    </w:docPart>
    <w:docPart>
      <w:docPartPr>
        <w:name w:val="22642E2A03CD41CEBEC88B3979F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4A27-475A-4E5D-89E7-38C45408C17C}"/>
      </w:docPartPr>
      <w:docPartBody>
        <w:p w:rsidR="00515850" w:rsidRDefault="002779AB">
          <w:pPr>
            <w:pStyle w:val="22642E2A03CD41CEBEC88B3979F7DE30"/>
          </w:pPr>
          <w:r>
            <w:t>Enter person responsible here</w:t>
          </w:r>
        </w:p>
      </w:docPartBody>
    </w:docPart>
    <w:docPart>
      <w:docPartPr>
        <w:name w:val="72402A0CE0B74396A00630C6220A2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E3D5-243C-477D-98AC-3164259C9391}"/>
      </w:docPartPr>
      <w:docPartBody>
        <w:p w:rsidR="00515850" w:rsidRDefault="002779AB">
          <w:pPr>
            <w:pStyle w:val="72402A0CE0B74396A00630C6220A2A99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B23D82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41</TotalTime>
  <Pages>2</Pages>
  <Words>339</Words>
  <Characters>1855</Characters>
  <Application>Microsoft Office Word</Application>
  <DocSecurity>0</DocSecurity>
  <Lines>100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Artem Hrytsenko</cp:lastModifiedBy>
  <cp:revision>3</cp:revision>
  <dcterms:created xsi:type="dcterms:W3CDTF">2021-08-05T00:04:00Z</dcterms:created>
  <dcterms:modified xsi:type="dcterms:W3CDTF">2024-02-22T04:22:00Z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GrammarlyDocumentId">
    <vt:lpwstr>baf4335bdf76dde44e8110ea497cf2082219dcc580c43cff1b5ced592210ab3e</vt:lpwstr>
  </property>
</Properties>
</file>