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4A89" w14:textId="580F910A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4B5732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52549321" w:rsidR="00D62E01" w:rsidRPr="000547C0" w:rsidRDefault="004B5732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15/04/2024</w:t>
            </w:r>
          </w:p>
          <w:p w14:paraId="3C5464D8" w14:textId="76279829" w:rsidR="00D62E01" w:rsidRPr="000547C0" w:rsidRDefault="00910CA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12:00 PM</w:t>
            </w:r>
          </w:p>
          <w:p w14:paraId="0CAD7FF3" w14:textId="6C1942BF" w:rsidR="002B2D13" w:rsidRPr="000547C0" w:rsidRDefault="00910CA5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 Emerson Street Office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3A68D37A" w:rsidR="00B777C6" w:rsidRPr="000547C0" w:rsidRDefault="00910CA5" w:rsidP="00B777C6">
            <w:pPr>
              <w:jc w:val="center"/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color w:val="1F497D" w:themeColor="text2"/>
              </w:rPr>
              <w:t xml:space="preserve">: </w:t>
            </w: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C17016B" w:rsidR="002B2D13" w:rsidRPr="000547C0" w:rsidRDefault="00910CA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Cell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D2B5F61" w:rsidR="002B2D13" w:rsidRPr="000547C0" w:rsidRDefault="00910CA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Artem Hrytsenko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A78FA97" w:rsidR="002B2D13" w:rsidRPr="000547C0" w:rsidRDefault="00910CA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Rhys Bates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683C0618" w:rsidR="00212D56" w:rsidRPr="000547C0" w:rsidRDefault="001714DB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Artem Hrytsenko, </w:t>
            </w:r>
            <w:r w:rsidR="00910CA5">
              <w:rPr>
                <w:rFonts w:cstheme="minorHAnsi"/>
              </w:rPr>
              <w:t>Rhys Bates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3185C1C" w:rsidR="00212D56" w:rsidRPr="000547C0" w:rsidRDefault="001714DB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76A63B6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  <w:r w:rsidR="001714DB">
              <w:rPr>
                <w:rFonts w:cstheme="minorHAnsi"/>
              </w:rPr>
              <w:t>, Light Lunch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3C44AE8A" w:rsidR="000547C0" w:rsidRPr="000547C0" w:rsidRDefault="00910CA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</w:t>
            </w:r>
            <w:r w:rsidR="00407B7B">
              <w:rPr>
                <w:rFonts w:cstheme="minorHAnsi"/>
              </w:rPr>
              <w:t>third</w:t>
            </w:r>
            <w:r>
              <w:rPr>
                <w:rFonts w:cstheme="minorHAnsi"/>
              </w:rPr>
              <w:t xml:space="preserve"> iteration</w:t>
            </w:r>
            <w:r w:rsidR="000D7172">
              <w:rPr>
                <w:rFonts w:cstheme="minorHAnsi"/>
              </w:rPr>
              <w:t xml:space="preserve">, </w:t>
            </w:r>
            <w:r w:rsidR="00407B7B">
              <w:rPr>
                <w:rFonts w:cstheme="minorHAnsi"/>
              </w:rPr>
              <w:t xml:space="preserve">continued momentum as group of </w:t>
            </w:r>
            <w:proofErr w:type="gramStart"/>
            <w:r w:rsidR="00407B7B">
              <w:rPr>
                <w:rFonts w:cstheme="minorHAnsi"/>
              </w:rPr>
              <w:t>two</w:t>
            </w:r>
            <w:proofErr w:type="gramEnd"/>
          </w:p>
          <w:p w14:paraId="2EDE499F" w14:textId="3B505C63" w:rsidR="000547C0" w:rsidRPr="000547C0" w:rsidRDefault="00910CA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Discuss/complete </w:t>
            </w:r>
            <w:r w:rsidR="00407B7B">
              <w:rPr>
                <w:rFonts w:cstheme="minorHAnsi"/>
              </w:rPr>
              <w:t>risk register, user acceptance testing, web hosting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3F6311E9" w14:textId="77777777" w:rsidR="00407B7B" w:rsidRPr="00407B7B" w:rsidRDefault="00407B7B" w:rsidP="00407B7B">
            <w:pPr>
              <w:spacing w:before="60" w:after="60" w:line="276" w:lineRule="auto"/>
              <w:rPr>
                <w:rFonts w:cstheme="minorHAnsi"/>
              </w:rPr>
            </w:pPr>
            <w:r w:rsidRPr="00407B7B">
              <w:rPr>
                <w:rFonts w:cstheme="minorHAnsi"/>
              </w:rPr>
              <w:t xml:space="preserve">Discuss third iteration, continued momentum as group of </w:t>
            </w:r>
            <w:proofErr w:type="gramStart"/>
            <w:r w:rsidRPr="00407B7B">
              <w:rPr>
                <w:rFonts w:cstheme="minorHAnsi"/>
              </w:rPr>
              <w:t>two</w:t>
            </w:r>
            <w:proofErr w:type="gramEnd"/>
          </w:p>
          <w:p w14:paraId="5CBAE6E5" w14:textId="6395F3B2" w:rsidR="002B2D13" w:rsidRPr="000547C0" w:rsidRDefault="002B2D13">
            <w:pPr>
              <w:rPr>
                <w:rFonts w:cstheme="minorHAnsi"/>
              </w:rPr>
            </w:pP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BCA8DE2" w:rsidR="002B2D13" w:rsidRPr="000547C0" w:rsidRDefault="00407B7B">
            <w:pPr>
              <w:rPr>
                <w:rFonts w:cstheme="minorHAnsi"/>
              </w:rPr>
            </w:pPr>
            <w:r>
              <w:rPr>
                <w:rFonts w:cstheme="minorHAnsi"/>
              </w:rPr>
              <w:t>Rhys</w:t>
            </w:r>
          </w:p>
        </w:tc>
      </w:tr>
    </w:tbl>
    <w:p w14:paraId="04B824FC" w14:textId="61E3B1D1" w:rsidR="000D7172" w:rsidRDefault="00000000" w:rsidP="000D717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2AE50EAC" w14:textId="02DB5198" w:rsidR="00407B7B" w:rsidRDefault="00407B7B">
      <w:pPr>
        <w:rPr>
          <w:rFonts w:cstheme="minorHAnsi"/>
        </w:rPr>
      </w:pPr>
      <w:r>
        <w:rPr>
          <w:rFonts w:cstheme="minorHAnsi"/>
        </w:rPr>
        <w:t xml:space="preserve">Discussed </w:t>
      </w:r>
      <w:proofErr w:type="gramStart"/>
      <w:r>
        <w:rPr>
          <w:rFonts w:cstheme="minorHAnsi"/>
        </w:rPr>
        <w:t>work load</w:t>
      </w:r>
      <w:proofErr w:type="gramEnd"/>
      <w:r>
        <w:rPr>
          <w:rFonts w:cstheme="minorHAnsi"/>
        </w:rPr>
        <w:t xml:space="preserve"> allocation as group of two for iteration two</w:t>
      </w:r>
    </w:p>
    <w:p w14:paraId="527FB0D7" w14:textId="6C75E84B" w:rsidR="00407B7B" w:rsidRDefault="00407B7B">
      <w:pPr>
        <w:rPr>
          <w:rFonts w:cstheme="minorHAnsi"/>
        </w:rPr>
      </w:pPr>
      <w:r>
        <w:rPr>
          <w:rFonts w:cstheme="minorHAnsi"/>
        </w:rPr>
        <w:t xml:space="preserve">Agreed on identical </w:t>
      </w:r>
      <w:proofErr w:type="gramStart"/>
      <w:r>
        <w:rPr>
          <w:rFonts w:cstheme="minorHAnsi"/>
        </w:rPr>
        <w:t>work load</w:t>
      </w:r>
      <w:proofErr w:type="gramEnd"/>
      <w:r>
        <w:rPr>
          <w:rFonts w:cstheme="minorHAnsi"/>
        </w:rPr>
        <w:t xml:space="preserve"> for iteration three</w:t>
      </w:r>
    </w:p>
    <w:p w14:paraId="590BFC24" w14:textId="011FBD1C" w:rsidR="00407B7B" w:rsidRDefault="00407B7B">
      <w:pPr>
        <w:rPr>
          <w:rFonts w:cstheme="minorHAnsi"/>
        </w:rPr>
      </w:pPr>
      <w:r>
        <w:rPr>
          <w:rFonts w:cstheme="minorHAnsi"/>
        </w:rPr>
        <w:t xml:space="preserve">Iteration 3 tasks identified and fleshed out, templates </w:t>
      </w:r>
      <w:proofErr w:type="gramStart"/>
      <w:r>
        <w:rPr>
          <w:rFonts w:cstheme="minorHAnsi"/>
        </w:rPr>
        <w:t>located</w:t>
      </w:r>
      <w:proofErr w:type="gramEnd"/>
    </w:p>
    <w:p w14:paraId="6D41F150" w14:textId="5345BDF8" w:rsidR="00407B7B" w:rsidRDefault="00407B7B">
      <w:pPr>
        <w:rPr>
          <w:rFonts w:cstheme="minorHAnsi"/>
        </w:rPr>
      </w:pPr>
      <w:r>
        <w:rPr>
          <w:rFonts w:cstheme="minorHAnsi"/>
        </w:rPr>
        <w:t xml:space="preserve">Discussed continued maintenance of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&amp; readme </w:t>
      </w:r>
      <w:proofErr w:type="gramStart"/>
      <w:r>
        <w:rPr>
          <w:rFonts w:cstheme="minorHAnsi"/>
        </w:rPr>
        <w:t>file</w:t>
      </w:r>
      <w:proofErr w:type="gramEnd"/>
    </w:p>
    <w:p w14:paraId="4B2C1215" w14:textId="77777777" w:rsidR="00407B7B" w:rsidRDefault="00407B7B">
      <w:pPr>
        <w:rPr>
          <w:rFonts w:cstheme="minorHAnsi"/>
        </w:rPr>
      </w:pP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3D2ED720" w14:textId="20BB4D5C" w:rsidR="001714DB" w:rsidRDefault="000D7172">
      <w:pPr>
        <w:rPr>
          <w:rFonts w:cstheme="minorHAnsi"/>
        </w:rPr>
      </w:pPr>
      <w:r>
        <w:rPr>
          <w:rFonts w:cstheme="minorHAnsi"/>
        </w:rPr>
        <w:t xml:space="preserve">Work successfully shared between group of </w:t>
      </w:r>
      <w:proofErr w:type="gramStart"/>
      <w:r>
        <w:rPr>
          <w:rFonts w:cstheme="minorHAnsi"/>
        </w:rPr>
        <w:t>two</w:t>
      </w:r>
      <w:proofErr w:type="gramEnd"/>
    </w:p>
    <w:p w14:paraId="4FBD0E9F" w14:textId="77E62A69" w:rsidR="000D7172" w:rsidRDefault="000D7172">
      <w:pPr>
        <w:rPr>
          <w:rFonts w:cstheme="minorHAnsi"/>
        </w:rPr>
      </w:pPr>
      <w:r>
        <w:rPr>
          <w:rFonts w:cstheme="minorHAnsi"/>
        </w:rPr>
        <w:t>Iteration t</w:t>
      </w:r>
      <w:r w:rsidR="00407B7B">
        <w:rPr>
          <w:rFonts w:cstheme="minorHAnsi"/>
        </w:rPr>
        <w:t>hree</w:t>
      </w:r>
      <w:r>
        <w:rPr>
          <w:rFonts w:cstheme="minorHAnsi"/>
        </w:rPr>
        <w:t xml:space="preserve"> tasks </w:t>
      </w:r>
      <w:proofErr w:type="gramStart"/>
      <w:r>
        <w:rPr>
          <w:rFonts w:cstheme="minorHAnsi"/>
        </w:rPr>
        <w:t>identified</w:t>
      </w:r>
      <w:proofErr w:type="gramEnd"/>
    </w:p>
    <w:p w14:paraId="4CACF080" w14:textId="4A681D5A" w:rsidR="000D7172" w:rsidRDefault="000D7172">
      <w:pPr>
        <w:rPr>
          <w:rFonts w:cstheme="minorHAnsi"/>
        </w:rPr>
      </w:pPr>
      <w:r>
        <w:rPr>
          <w:rFonts w:cstheme="minorHAnsi"/>
        </w:rPr>
        <w:t>Iteration t</w:t>
      </w:r>
      <w:r w:rsidR="00407B7B">
        <w:rPr>
          <w:rFonts w:cstheme="minorHAnsi"/>
        </w:rPr>
        <w:t>hree</w:t>
      </w:r>
      <w:r>
        <w:rPr>
          <w:rFonts w:cstheme="minorHAnsi"/>
        </w:rPr>
        <w:t xml:space="preserve"> tasks deliberated and </w:t>
      </w:r>
      <w:proofErr w:type="gramStart"/>
      <w:r>
        <w:rPr>
          <w:rFonts w:cstheme="minorHAnsi"/>
        </w:rPr>
        <w:t>delegated</w:t>
      </w:r>
      <w:proofErr w:type="gramEnd"/>
    </w:p>
    <w:p w14:paraId="6BEA4156" w14:textId="15FFC812" w:rsidR="000D7172" w:rsidRDefault="000D7172">
      <w:pPr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</w:t>
      </w:r>
      <w:r w:rsidR="00407B7B">
        <w:rPr>
          <w:rFonts w:cstheme="minorHAnsi"/>
        </w:rPr>
        <w:t xml:space="preserve">readme to be updated with appropriate file links </w:t>
      </w:r>
      <w:proofErr w:type="spellStart"/>
      <w:proofErr w:type="gramStart"/>
      <w:r w:rsidR="00407B7B">
        <w:rPr>
          <w:rFonts w:cstheme="minorHAnsi"/>
        </w:rPr>
        <w:t>etc</w:t>
      </w:r>
      <w:proofErr w:type="spellEnd"/>
      <w:proofErr w:type="gramEnd"/>
    </w:p>
    <w:p w14:paraId="1B1D19C5" w14:textId="77777777" w:rsidR="001714DB" w:rsidRDefault="001714DB">
      <w:pPr>
        <w:rPr>
          <w:rFonts w:cstheme="minorHAnsi"/>
        </w:rPr>
      </w:pPr>
    </w:p>
    <w:p w14:paraId="7DB2301E" w14:textId="77777777" w:rsidR="001714DB" w:rsidRPr="000547C0" w:rsidRDefault="001714DB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1CC7B632" w:rsidR="002B2D13" w:rsidRPr="000547C0" w:rsidRDefault="00407B7B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 xml:space="preserve"> readme</w:t>
            </w:r>
          </w:p>
        </w:tc>
        <w:tc>
          <w:tcPr>
            <w:tcW w:w="3060" w:type="dxa"/>
          </w:tcPr>
          <w:p w14:paraId="06BF676B" w14:textId="34A5636C" w:rsidR="002B2D13" w:rsidRPr="000547C0" w:rsidRDefault="000D717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Rhys</w:t>
            </w:r>
          </w:p>
        </w:tc>
        <w:tc>
          <w:tcPr>
            <w:tcW w:w="1854" w:type="dxa"/>
          </w:tcPr>
          <w:p w14:paraId="77EF2373" w14:textId="2EBE57E9" w:rsidR="002B2D13" w:rsidRPr="000547C0" w:rsidRDefault="001E129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ASAP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332EA0A" w:rsidR="002B2D13" w:rsidRPr="000547C0" w:rsidRDefault="00407B7B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Begin/Complete Iteration Three documents</w:t>
            </w:r>
          </w:p>
        </w:tc>
        <w:tc>
          <w:tcPr>
            <w:tcW w:w="3060" w:type="dxa"/>
          </w:tcPr>
          <w:p w14:paraId="7376FD88" w14:textId="178E65DB" w:rsidR="002B2D13" w:rsidRPr="000547C0" w:rsidRDefault="000D717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Artem</w:t>
            </w:r>
            <w:r w:rsidR="00407B7B">
              <w:rPr>
                <w:rFonts w:cstheme="minorHAnsi"/>
              </w:rPr>
              <w:t>, Rhys</w:t>
            </w:r>
          </w:p>
        </w:tc>
        <w:tc>
          <w:tcPr>
            <w:tcW w:w="1854" w:type="dxa"/>
          </w:tcPr>
          <w:p w14:paraId="36E951F4" w14:textId="3E7E9F56" w:rsidR="002B2D13" w:rsidRPr="000547C0" w:rsidRDefault="001E129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End of week </w:t>
            </w:r>
            <w:r w:rsidR="00407B7B">
              <w:rPr>
                <w:rFonts w:cstheme="minorHAnsi"/>
              </w:rPr>
              <w:t>13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0AE48DE1" w:rsidR="001E1292" w:rsidRPr="001E1292" w:rsidRDefault="00407B7B" w:rsidP="000D7172">
            <w:pPr>
              <w:pStyle w:val="ListBullet"/>
              <w:rPr>
                <w:rFonts w:cstheme="minorHAnsi"/>
              </w:rPr>
            </w:pPr>
            <w:r>
              <w:rPr>
                <w:rFonts w:cstheme="minorHAnsi"/>
              </w:rPr>
              <w:t>Upload iteration three documents, update readme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44DD8CA" w:rsidR="002B2D13" w:rsidRPr="000547C0" w:rsidRDefault="000D717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Rhys</w:t>
            </w:r>
            <w:r w:rsidR="00407B7B">
              <w:rPr>
                <w:rFonts w:cstheme="minorHAnsi"/>
              </w:rPr>
              <w:t>, Artem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1E47380A" w:rsidR="002B2D13" w:rsidRPr="000547C0" w:rsidRDefault="001E129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End of week </w:t>
            </w:r>
            <w:r w:rsidR="00407B7B">
              <w:rPr>
                <w:rFonts w:cstheme="minorHAnsi"/>
              </w:rPr>
              <w:t>13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58F94416" w:rsidR="00D62E01" w:rsidRPr="000547C0" w:rsidRDefault="00407B7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Discuss/complete risk register, user acceptance testing, web hosting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42CD0799" w:rsidR="00D62E01" w:rsidRPr="000547C0" w:rsidRDefault="00407B7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Artem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5A9403CD" w14:textId="2D0E7FBA" w:rsidR="00407B7B" w:rsidRDefault="00407B7B" w:rsidP="00D62E01">
      <w:pPr>
        <w:rPr>
          <w:rFonts w:cstheme="minorHAnsi"/>
        </w:rPr>
      </w:pPr>
      <w:r>
        <w:rPr>
          <w:rFonts w:cstheme="minorHAnsi"/>
        </w:rPr>
        <w:t>Sourced template for risk register and user acceptance testing</w:t>
      </w:r>
    </w:p>
    <w:p w14:paraId="5777515A" w14:textId="6F19D335" w:rsidR="00407B7B" w:rsidRDefault="00407B7B" w:rsidP="00D62E01">
      <w:pPr>
        <w:rPr>
          <w:rFonts w:cstheme="minorHAnsi"/>
        </w:rPr>
      </w:pPr>
      <w:r>
        <w:rPr>
          <w:rFonts w:cstheme="minorHAnsi"/>
        </w:rPr>
        <w:t>Sourced documents for web hosting</w:t>
      </w:r>
    </w:p>
    <w:p w14:paraId="468212C5" w14:textId="5B0BCA8F" w:rsidR="00407B7B" w:rsidRDefault="00407B7B" w:rsidP="00D62E01">
      <w:pPr>
        <w:rPr>
          <w:rFonts w:cstheme="minorHAnsi"/>
        </w:rPr>
      </w:pPr>
      <w:r>
        <w:rPr>
          <w:rFonts w:cstheme="minorHAnsi"/>
        </w:rPr>
        <w:t xml:space="preserve">Uploaded relevant documents for web </w:t>
      </w:r>
      <w:proofErr w:type="gramStart"/>
      <w:r>
        <w:rPr>
          <w:rFonts w:cstheme="minorHAnsi"/>
        </w:rPr>
        <w:t>hosting</w:t>
      </w:r>
      <w:proofErr w:type="gramEnd"/>
    </w:p>
    <w:p w14:paraId="09FA88B4" w14:textId="1624F1F0" w:rsidR="00407B7B" w:rsidRDefault="00407B7B" w:rsidP="00D62E01">
      <w:pPr>
        <w:rPr>
          <w:rFonts w:cstheme="minorHAnsi"/>
        </w:rPr>
      </w:pPr>
      <w:r>
        <w:rPr>
          <w:rFonts w:cstheme="minorHAnsi"/>
        </w:rPr>
        <w:t xml:space="preserve">Discussed maintaining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readme with relevant </w:t>
      </w:r>
      <w:proofErr w:type="gramStart"/>
      <w:r>
        <w:rPr>
          <w:rFonts w:cstheme="minorHAnsi"/>
        </w:rPr>
        <w:t>links</w:t>
      </w:r>
      <w:proofErr w:type="gramEnd"/>
    </w:p>
    <w:p w14:paraId="0F75C251" w14:textId="52289CD7" w:rsidR="001E1292" w:rsidRDefault="00407B7B" w:rsidP="00D62E01">
      <w:pPr>
        <w:rPr>
          <w:rFonts w:cstheme="minorHAnsi"/>
        </w:rPr>
      </w:pPr>
      <w:r>
        <w:rPr>
          <w:rFonts w:cstheme="minorHAnsi"/>
        </w:rPr>
        <w:t xml:space="preserve">Discussed checking old work to ensure quality for </w:t>
      </w:r>
      <w:proofErr w:type="gramStart"/>
      <w:r>
        <w:rPr>
          <w:rFonts w:cstheme="minorHAnsi"/>
        </w:rPr>
        <w:t>presentation</w:t>
      </w:r>
      <w:proofErr w:type="gramEnd"/>
    </w:p>
    <w:p w14:paraId="0BB78381" w14:textId="77777777" w:rsidR="00407B7B" w:rsidRPr="000547C0" w:rsidRDefault="00407B7B" w:rsidP="00D62E01">
      <w:pPr>
        <w:rPr>
          <w:rFonts w:cstheme="minorHAnsi"/>
        </w:rPr>
      </w:pP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4549B8D3" w:rsidR="00D62E01" w:rsidRDefault="00407B7B" w:rsidP="00D62E01">
      <w:pPr>
        <w:rPr>
          <w:rFonts w:cstheme="minorHAnsi"/>
        </w:rPr>
      </w:pPr>
      <w:r>
        <w:rPr>
          <w:rFonts w:cstheme="minorHAnsi"/>
        </w:rPr>
        <w:t>All documents to be completed and uploaded by EOW 13</w:t>
      </w:r>
    </w:p>
    <w:p w14:paraId="6E47D1B3" w14:textId="77777777" w:rsidR="00407B7B" w:rsidRDefault="00407B7B" w:rsidP="00407B7B">
      <w:pPr>
        <w:rPr>
          <w:rFonts w:cstheme="minorHAnsi"/>
        </w:rPr>
      </w:pPr>
      <w:r>
        <w:rPr>
          <w:rFonts w:cstheme="minorHAnsi"/>
        </w:rPr>
        <w:t xml:space="preserve">Delegated tasks pertaining to risk register and user acceptance </w:t>
      </w:r>
      <w:proofErr w:type="gramStart"/>
      <w:r>
        <w:rPr>
          <w:rFonts w:cstheme="minorHAnsi"/>
        </w:rPr>
        <w:t>testing</w:t>
      </w:r>
      <w:proofErr w:type="gramEnd"/>
    </w:p>
    <w:p w14:paraId="232119A0" w14:textId="28EB8220" w:rsidR="00407B7B" w:rsidRDefault="00407B7B" w:rsidP="00D62E01">
      <w:pPr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readme to be </w:t>
      </w:r>
      <w:proofErr w:type="gramStart"/>
      <w:r>
        <w:rPr>
          <w:rFonts w:cstheme="minorHAnsi"/>
        </w:rPr>
        <w:t>updated</w:t>
      </w:r>
      <w:proofErr w:type="gramEnd"/>
    </w:p>
    <w:p w14:paraId="2E2D1654" w14:textId="77777777" w:rsidR="00407B7B" w:rsidRPr="000547C0" w:rsidRDefault="00407B7B" w:rsidP="00D62E01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59AB5FAB" w14:textId="3E723926" w:rsidR="00D60069" w:rsidRDefault="00407B7B" w:rsidP="00407B7B">
            <w:pPr>
              <w:pStyle w:val="ListBullet"/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>Complete/Upload risk register</w:t>
            </w:r>
          </w:p>
          <w:p w14:paraId="6B64B463" w14:textId="77777777" w:rsidR="00407B7B" w:rsidRDefault="00407B7B" w:rsidP="00407B7B">
            <w:pPr>
              <w:pStyle w:val="ListBullet"/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>Complete/Upload user acceptance testing</w:t>
            </w:r>
          </w:p>
          <w:p w14:paraId="06C2881B" w14:textId="77777777" w:rsidR="00407B7B" w:rsidRDefault="00407B7B" w:rsidP="00407B7B">
            <w:pPr>
              <w:pStyle w:val="ListBullet"/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Upload documents for web hosting (to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>)</w:t>
            </w:r>
          </w:p>
          <w:p w14:paraId="1B175778" w14:textId="77777777" w:rsidR="00407B7B" w:rsidRDefault="00407B7B" w:rsidP="00407B7B">
            <w:pPr>
              <w:pStyle w:val="ListBullet"/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 xml:space="preserve"> readme with </w:t>
            </w:r>
            <w:proofErr w:type="gramStart"/>
            <w:r>
              <w:rPr>
                <w:rFonts w:cstheme="minorHAnsi"/>
              </w:rPr>
              <w:t>links</w:t>
            </w:r>
            <w:proofErr w:type="gramEnd"/>
          </w:p>
          <w:p w14:paraId="71336E69" w14:textId="313CF9FF" w:rsidR="00407B7B" w:rsidRPr="000547C0" w:rsidRDefault="00407B7B" w:rsidP="00407B7B">
            <w:pPr>
              <w:pStyle w:val="ListBullet"/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>Check iteration 1 &amp; 2 work for quality</w:t>
            </w:r>
          </w:p>
        </w:tc>
        <w:tc>
          <w:tcPr>
            <w:tcW w:w="3060" w:type="dxa"/>
          </w:tcPr>
          <w:p w14:paraId="3DF1CEA3" w14:textId="77777777" w:rsidR="00D60069" w:rsidRDefault="001E1292" w:rsidP="00407B7B">
            <w:pPr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>Rhys</w:t>
            </w:r>
          </w:p>
          <w:p w14:paraId="1B603EC7" w14:textId="77777777" w:rsidR="00407B7B" w:rsidRDefault="00407B7B" w:rsidP="00407B7B">
            <w:pPr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>Artem</w:t>
            </w:r>
          </w:p>
          <w:p w14:paraId="22C99429" w14:textId="77777777" w:rsidR="00407B7B" w:rsidRDefault="00407B7B" w:rsidP="00407B7B">
            <w:pPr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>Rhys, Artem</w:t>
            </w:r>
          </w:p>
          <w:p w14:paraId="7A7B6861" w14:textId="77777777" w:rsidR="00407B7B" w:rsidRDefault="00407B7B" w:rsidP="00407B7B">
            <w:pPr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>Artem</w:t>
            </w:r>
          </w:p>
          <w:p w14:paraId="5D1FAAC7" w14:textId="55C67486" w:rsidR="00407B7B" w:rsidRPr="000547C0" w:rsidRDefault="00407B7B" w:rsidP="00407B7B">
            <w:pPr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>Rhys</w:t>
            </w:r>
          </w:p>
        </w:tc>
        <w:tc>
          <w:tcPr>
            <w:tcW w:w="1854" w:type="dxa"/>
          </w:tcPr>
          <w:p w14:paraId="0787C7DA" w14:textId="0D5F2FFE" w:rsidR="00D60069" w:rsidRDefault="001E1292" w:rsidP="00407B7B">
            <w:pPr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 xml:space="preserve">End of week </w:t>
            </w:r>
            <w:r w:rsidR="000D7172">
              <w:rPr>
                <w:rFonts w:cstheme="minorHAnsi"/>
              </w:rPr>
              <w:t>1</w:t>
            </w:r>
            <w:r w:rsidR="00407B7B">
              <w:rPr>
                <w:rFonts w:cstheme="minorHAnsi"/>
              </w:rPr>
              <w:t>3</w:t>
            </w:r>
          </w:p>
          <w:p w14:paraId="140864A9" w14:textId="77777777" w:rsidR="00407B7B" w:rsidRDefault="00407B7B" w:rsidP="00407B7B">
            <w:pPr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>End of week 13</w:t>
            </w:r>
          </w:p>
          <w:p w14:paraId="4E9061E5" w14:textId="2051A067" w:rsidR="00407B7B" w:rsidRDefault="00407B7B" w:rsidP="00407B7B">
            <w:pPr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>End of week 13</w:t>
            </w:r>
          </w:p>
          <w:p w14:paraId="75E9CF6C" w14:textId="77777777" w:rsidR="00407B7B" w:rsidRDefault="00407B7B" w:rsidP="00407B7B">
            <w:pPr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>End of week 13</w:t>
            </w:r>
          </w:p>
          <w:p w14:paraId="38B7955C" w14:textId="76835553" w:rsidR="00407B7B" w:rsidRDefault="00407B7B" w:rsidP="00407B7B">
            <w:pPr>
              <w:spacing w:before="0"/>
              <w:rPr>
                <w:rFonts w:cstheme="minorHAnsi"/>
              </w:rPr>
            </w:pPr>
            <w:r>
              <w:rPr>
                <w:rFonts w:cstheme="minorHAnsi"/>
              </w:rPr>
              <w:t>End of week 13</w:t>
            </w:r>
          </w:p>
          <w:p w14:paraId="13DC6116" w14:textId="77777777" w:rsidR="00407B7B" w:rsidRDefault="00407B7B" w:rsidP="00407B7B">
            <w:pPr>
              <w:spacing w:before="0"/>
              <w:rPr>
                <w:rFonts w:cstheme="minorHAnsi"/>
              </w:rPr>
            </w:pPr>
          </w:p>
          <w:p w14:paraId="22E77F38" w14:textId="4A0529F1" w:rsidR="00407B7B" w:rsidRPr="000547C0" w:rsidRDefault="00407B7B" w:rsidP="00407B7B">
            <w:pPr>
              <w:spacing w:before="0"/>
              <w:rPr>
                <w:rFonts w:cstheme="minorHAnsi"/>
              </w:rPr>
            </w:pP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47A7BA0E" w14:textId="7C42F59D" w:rsidR="000D7172" w:rsidRPr="000547C0" w:rsidRDefault="000D7172">
      <w:pPr>
        <w:pStyle w:val="Heading4"/>
        <w:rPr>
          <w:rFonts w:cstheme="minorHAnsi"/>
        </w:rPr>
      </w:pPr>
      <w:r>
        <w:rPr>
          <w:rFonts w:cstheme="minorHAnsi"/>
        </w:rPr>
        <w:t>Moodle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16E1F06B" w:rsidR="00212D56" w:rsidRPr="000547C0" w:rsidRDefault="00407B7B" w:rsidP="00212D56">
      <w:pPr>
        <w:rPr>
          <w:rFonts w:cstheme="minorHAnsi"/>
        </w:rPr>
      </w:pPr>
      <w:r>
        <w:rPr>
          <w:rFonts w:cstheme="minorHAnsi"/>
        </w:rPr>
        <w:t>-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47E6D" w14:textId="77777777" w:rsidR="005C333A" w:rsidRDefault="005C333A">
      <w:pPr>
        <w:spacing w:before="0" w:after="0"/>
      </w:pPr>
      <w:r>
        <w:separator/>
      </w:r>
    </w:p>
  </w:endnote>
  <w:endnote w:type="continuationSeparator" w:id="0">
    <w:p w14:paraId="06696267" w14:textId="77777777" w:rsidR="005C333A" w:rsidRDefault="005C33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2C2FF" w14:textId="77777777" w:rsidR="005C333A" w:rsidRDefault="005C333A">
      <w:pPr>
        <w:spacing w:before="0" w:after="0"/>
      </w:pPr>
      <w:r>
        <w:separator/>
      </w:r>
    </w:p>
  </w:footnote>
  <w:footnote w:type="continuationSeparator" w:id="0">
    <w:p w14:paraId="6ED3836F" w14:textId="77777777" w:rsidR="005C333A" w:rsidRDefault="005C333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02802884">
    <w:abstractNumId w:val="3"/>
  </w:num>
  <w:num w:numId="2" w16cid:durableId="2133161685">
    <w:abstractNumId w:val="4"/>
  </w:num>
  <w:num w:numId="3" w16cid:durableId="682590137">
    <w:abstractNumId w:val="1"/>
  </w:num>
  <w:num w:numId="4" w16cid:durableId="1012879492">
    <w:abstractNumId w:val="0"/>
  </w:num>
  <w:num w:numId="5" w16cid:durableId="699432772">
    <w:abstractNumId w:val="1"/>
    <w:lvlOverride w:ilvl="0">
      <w:startOverride w:val="1"/>
    </w:lvlOverride>
  </w:num>
  <w:num w:numId="6" w16cid:durableId="2060130406">
    <w:abstractNumId w:val="1"/>
    <w:lvlOverride w:ilvl="0">
      <w:startOverride w:val="1"/>
    </w:lvlOverride>
  </w:num>
  <w:num w:numId="7" w16cid:durableId="125051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D7172"/>
    <w:rsid w:val="001714DB"/>
    <w:rsid w:val="001C4533"/>
    <w:rsid w:val="001E0877"/>
    <w:rsid w:val="001E1292"/>
    <w:rsid w:val="0020000C"/>
    <w:rsid w:val="00212D56"/>
    <w:rsid w:val="002B2D13"/>
    <w:rsid w:val="0034721D"/>
    <w:rsid w:val="00377A1E"/>
    <w:rsid w:val="003D5BF7"/>
    <w:rsid w:val="003D5D47"/>
    <w:rsid w:val="003F257D"/>
    <w:rsid w:val="00407B7B"/>
    <w:rsid w:val="004B5732"/>
    <w:rsid w:val="004F7189"/>
    <w:rsid w:val="005502B2"/>
    <w:rsid w:val="005A7328"/>
    <w:rsid w:val="005C333A"/>
    <w:rsid w:val="006344A8"/>
    <w:rsid w:val="006C2459"/>
    <w:rsid w:val="006F5CF4"/>
    <w:rsid w:val="006F604A"/>
    <w:rsid w:val="00734EEC"/>
    <w:rsid w:val="007F04FA"/>
    <w:rsid w:val="00910CA5"/>
    <w:rsid w:val="00B777C6"/>
    <w:rsid w:val="00C02BF1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123FD"/>
    <w:rsid w:val="00067D76"/>
    <w:rsid w:val="002779AB"/>
    <w:rsid w:val="00341793"/>
    <w:rsid w:val="003575C7"/>
    <w:rsid w:val="00377A1E"/>
    <w:rsid w:val="00515850"/>
    <w:rsid w:val="00C926F6"/>
    <w:rsid w:val="00D5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9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Rhys Bates</cp:lastModifiedBy>
  <cp:revision>2</cp:revision>
  <dcterms:created xsi:type="dcterms:W3CDTF">2024-05-23T13:25:00Z</dcterms:created>
  <dcterms:modified xsi:type="dcterms:W3CDTF">2024-05-23T13:25:00Z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