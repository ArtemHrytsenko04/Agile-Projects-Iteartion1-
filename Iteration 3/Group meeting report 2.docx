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4A89" w14:textId="580F910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4B5732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2549321" w:rsidR="00D62E01" w:rsidRPr="000547C0" w:rsidRDefault="004B5732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15/04/2024</w:t>
            </w:r>
          </w:p>
          <w:p w14:paraId="3C5464D8" w14:textId="76279829" w:rsidR="00D62E01" w:rsidRPr="000547C0" w:rsidRDefault="00910CA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12:00 PM</w:t>
            </w:r>
          </w:p>
          <w:p w14:paraId="0CAD7FF3" w14:textId="6C1942BF" w:rsidR="002B2D13" w:rsidRPr="000547C0" w:rsidRDefault="00910CA5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 Emerson Street Office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3A68D37A" w:rsidR="00B777C6" w:rsidRPr="000547C0" w:rsidRDefault="00910CA5" w:rsidP="00B777C6">
            <w:pPr>
              <w:jc w:val="center"/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: </w:t>
            </w: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C17016B" w:rsidR="002B2D13" w:rsidRPr="000547C0" w:rsidRDefault="00910CA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Cell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D2B5F61" w:rsidR="002B2D13" w:rsidRPr="000547C0" w:rsidRDefault="00910CA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Artem Hrytsenko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A78FA97" w:rsidR="002B2D13" w:rsidRPr="000547C0" w:rsidRDefault="00910CA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Rhys Bates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683C0618" w:rsidR="00212D56" w:rsidRPr="000547C0" w:rsidRDefault="001714DB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Artem Hrytsenko, </w:t>
            </w:r>
            <w:r w:rsidR="00910CA5">
              <w:rPr>
                <w:rFonts w:cstheme="minorHAnsi"/>
              </w:rPr>
              <w:t>Rhys Bates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3185C1C" w:rsidR="00212D56" w:rsidRPr="000547C0" w:rsidRDefault="001714DB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76A63B6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1714DB">
              <w:rPr>
                <w:rFonts w:cstheme="minorHAnsi"/>
              </w:rPr>
              <w:t>, Light Lunch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6701A952" w:rsidR="000547C0" w:rsidRPr="000547C0" w:rsidRDefault="00910CA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</w:t>
            </w:r>
            <w:r w:rsidR="000D7172">
              <w:rPr>
                <w:rFonts w:cstheme="minorHAnsi"/>
              </w:rPr>
              <w:t>second</w:t>
            </w:r>
            <w:r>
              <w:rPr>
                <w:rFonts w:cstheme="minorHAnsi"/>
              </w:rPr>
              <w:t xml:space="preserve"> iteration</w:t>
            </w:r>
            <w:r w:rsidR="000D7172">
              <w:rPr>
                <w:rFonts w:cstheme="minorHAnsi"/>
              </w:rPr>
              <w:t>, moving forwards as a group of two</w:t>
            </w:r>
          </w:p>
          <w:p w14:paraId="2EDE499F" w14:textId="17A532B2" w:rsidR="000547C0" w:rsidRPr="000547C0" w:rsidRDefault="00910CA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Discuss/complete </w:t>
            </w:r>
            <w:r w:rsidR="000D7172">
              <w:rPr>
                <w:rFonts w:cstheme="minorHAnsi"/>
              </w:rPr>
              <w:t>gantt chart, resource needs document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0AB2D320" w14:textId="77777777" w:rsidR="000D7172" w:rsidRPr="000D7172" w:rsidRDefault="000D7172" w:rsidP="000D7172">
            <w:pPr>
              <w:spacing w:before="60" w:after="60" w:line="276" w:lineRule="auto"/>
              <w:rPr>
                <w:rFonts w:cstheme="minorHAnsi"/>
              </w:rPr>
            </w:pPr>
            <w:r w:rsidRPr="000D7172">
              <w:rPr>
                <w:rFonts w:cstheme="minorHAnsi"/>
              </w:rPr>
              <w:t>Discuss second iteration, moving forwards as a group of two</w:t>
            </w:r>
          </w:p>
          <w:p w14:paraId="5CBAE6E5" w14:textId="6395F3B2" w:rsidR="002B2D13" w:rsidRPr="000547C0" w:rsidRDefault="002B2D13"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5C99EE2" w:rsidR="002B2D13" w:rsidRPr="000547C0" w:rsidRDefault="00910CA5">
            <w:pPr>
              <w:rPr>
                <w:rFonts w:cstheme="minorHAnsi"/>
              </w:rPr>
            </w:pPr>
            <w:r>
              <w:rPr>
                <w:rFonts w:cstheme="minorHAnsi"/>
              </w:rPr>
              <w:t>Artem</w:t>
            </w:r>
          </w:p>
        </w:tc>
      </w:tr>
    </w:tbl>
    <w:p w14:paraId="04B824FC" w14:textId="61E3B1D1" w:rsidR="000D7172" w:rsidRDefault="00000000" w:rsidP="000D717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7FE437F0" w14:textId="6AE31537" w:rsidR="000D7172" w:rsidRDefault="000D7172">
      <w:pPr>
        <w:rPr>
          <w:rFonts w:cstheme="minorHAnsi"/>
        </w:rPr>
      </w:pPr>
      <w:r>
        <w:rPr>
          <w:rFonts w:cstheme="minorHAnsi"/>
        </w:rPr>
        <w:t>Discussed recalibrating work load due to loss of group member</w:t>
      </w:r>
    </w:p>
    <w:p w14:paraId="532B6984" w14:textId="43344780" w:rsidR="000D7172" w:rsidRDefault="000D7172">
      <w:pPr>
        <w:rPr>
          <w:rFonts w:cstheme="minorHAnsi"/>
        </w:rPr>
      </w:pPr>
      <w:r>
        <w:rPr>
          <w:rFonts w:cstheme="minorHAnsi"/>
        </w:rPr>
        <w:t xml:space="preserve">Iteration two tasks deliberated and delegated </w:t>
      </w:r>
    </w:p>
    <w:p w14:paraId="0BF08774" w14:textId="50404EF5" w:rsidR="000D7172" w:rsidRDefault="000D7172">
      <w:pPr>
        <w:rPr>
          <w:rFonts w:cstheme="minorHAnsi"/>
        </w:rPr>
      </w:pPr>
      <w:r>
        <w:rPr>
          <w:rFonts w:cstheme="minorHAnsi"/>
        </w:rPr>
        <w:t>Discussed state of github documents</w:t>
      </w:r>
    </w:p>
    <w:p w14:paraId="0722ECD1" w14:textId="77777777" w:rsidR="000D7172" w:rsidRDefault="000D7172">
      <w:pPr>
        <w:rPr>
          <w:rFonts w:cstheme="minorHAnsi"/>
        </w:rPr>
      </w:pPr>
    </w:p>
    <w:p w14:paraId="54B4764F" w14:textId="77777777" w:rsidR="001714DB" w:rsidRDefault="001714DB">
      <w:pPr>
        <w:rPr>
          <w:rFonts w:cstheme="minorHAnsi"/>
        </w:rPr>
      </w:pP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3D2ED720" w14:textId="20BB4D5C" w:rsidR="001714DB" w:rsidRDefault="000D7172">
      <w:pPr>
        <w:rPr>
          <w:rFonts w:cstheme="minorHAnsi"/>
        </w:rPr>
      </w:pPr>
      <w:r>
        <w:rPr>
          <w:rFonts w:cstheme="minorHAnsi"/>
        </w:rPr>
        <w:t>Work successfully shared between group of two</w:t>
      </w:r>
    </w:p>
    <w:p w14:paraId="4FBD0E9F" w14:textId="27B36C38" w:rsidR="000D7172" w:rsidRDefault="000D7172">
      <w:pPr>
        <w:rPr>
          <w:rFonts w:cstheme="minorHAnsi"/>
        </w:rPr>
      </w:pPr>
      <w:r>
        <w:rPr>
          <w:rFonts w:cstheme="minorHAnsi"/>
        </w:rPr>
        <w:t>Iteration two tasks identified</w:t>
      </w:r>
    </w:p>
    <w:p w14:paraId="4CACF080" w14:textId="5836AB53" w:rsidR="000D7172" w:rsidRDefault="000D7172">
      <w:pPr>
        <w:rPr>
          <w:rFonts w:cstheme="minorHAnsi"/>
        </w:rPr>
      </w:pPr>
      <w:r>
        <w:rPr>
          <w:rFonts w:cstheme="minorHAnsi"/>
        </w:rPr>
        <w:t>Iteration two tasks deliberated and delegated</w:t>
      </w:r>
    </w:p>
    <w:p w14:paraId="6BEA4156" w14:textId="03C9B0A7" w:rsidR="000D7172" w:rsidRDefault="000D7172">
      <w:pPr>
        <w:rPr>
          <w:rFonts w:cstheme="minorHAnsi"/>
        </w:rPr>
      </w:pPr>
      <w:r>
        <w:rPr>
          <w:rFonts w:cstheme="minorHAnsi"/>
        </w:rPr>
        <w:t>Github documents to be sorted into appropriate files</w:t>
      </w:r>
    </w:p>
    <w:p w14:paraId="2220BE2B" w14:textId="77777777" w:rsidR="001714DB" w:rsidRDefault="001714DB">
      <w:pPr>
        <w:rPr>
          <w:rFonts w:cstheme="minorHAnsi"/>
        </w:rPr>
      </w:pPr>
    </w:p>
    <w:p w14:paraId="1B1D19C5" w14:textId="77777777" w:rsidR="001714DB" w:rsidRDefault="001714DB">
      <w:pPr>
        <w:rPr>
          <w:rFonts w:cstheme="minorHAnsi"/>
        </w:rPr>
      </w:pPr>
    </w:p>
    <w:p w14:paraId="7DB2301E" w14:textId="77777777" w:rsidR="001714DB" w:rsidRPr="000547C0" w:rsidRDefault="001714DB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676E0262" w:rsidR="002B2D13" w:rsidRPr="000547C0" w:rsidRDefault="000D7172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Organise github documents</w:t>
            </w:r>
          </w:p>
        </w:tc>
        <w:tc>
          <w:tcPr>
            <w:tcW w:w="3060" w:type="dxa"/>
          </w:tcPr>
          <w:p w14:paraId="06BF676B" w14:textId="4B67743C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Artem</w:t>
            </w:r>
            <w:r w:rsidR="000D7172">
              <w:rPr>
                <w:rFonts w:cstheme="minorHAnsi"/>
              </w:rPr>
              <w:t>, Rhys</w:t>
            </w:r>
          </w:p>
        </w:tc>
        <w:tc>
          <w:tcPr>
            <w:tcW w:w="1854" w:type="dxa"/>
          </w:tcPr>
          <w:p w14:paraId="77EF2373" w14:textId="2EBE57E9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ASAP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A3A1012" w:rsidR="002B2D13" w:rsidRPr="000547C0" w:rsidRDefault="000D7172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Begin/Complete Gannt Chart</w:t>
            </w:r>
          </w:p>
        </w:tc>
        <w:tc>
          <w:tcPr>
            <w:tcW w:w="3060" w:type="dxa"/>
          </w:tcPr>
          <w:p w14:paraId="7376FD88" w14:textId="1C120BDB" w:rsidR="002B2D13" w:rsidRPr="000547C0" w:rsidRDefault="000D717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Artem</w:t>
            </w:r>
          </w:p>
        </w:tc>
        <w:tc>
          <w:tcPr>
            <w:tcW w:w="1854" w:type="dxa"/>
          </w:tcPr>
          <w:p w14:paraId="36E951F4" w14:textId="2CBBF2A9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End of week </w:t>
            </w:r>
            <w:r w:rsidR="000D7172">
              <w:rPr>
                <w:rFonts w:cstheme="minorHAnsi"/>
              </w:rPr>
              <w:t>9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DB3FF8D" w:rsidR="001E1292" w:rsidRPr="001E1292" w:rsidRDefault="000D7172" w:rsidP="000D7172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Begin/Complete Resource Needs Document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559E9110" w:rsidR="002B2D13" w:rsidRPr="000547C0" w:rsidRDefault="000D717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Rhys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F846580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End of week </w:t>
            </w:r>
            <w:r w:rsidR="000D7172">
              <w:rPr>
                <w:rFonts w:cstheme="minorHAnsi"/>
              </w:rPr>
              <w:t>9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0E999691" w:rsidR="00D62E01" w:rsidRPr="000547C0" w:rsidRDefault="000D7172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Discuss/complete gantt chart, resource needs document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5278A0EA" w:rsidR="00D62E01" w:rsidRPr="000547C0" w:rsidRDefault="00910CA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Rhys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513137DB" w14:textId="275074A8" w:rsidR="001E1292" w:rsidRDefault="000D7172" w:rsidP="00D62E01">
      <w:pPr>
        <w:rPr>
          <w:rFonts w:cstheme="minorHAnsi"/>
        </w:rPr>
      </w:pPr>
      <w:r>
        <w:rPr>
          <w:rFonts w:cstheme="minorHAnsi"/>
        </w:rPr>
        <w:t>Identify proper format for gantt chart and resource needs document</w:t>
      </w:r>
    </w:p>
    <w:p w14:paraId="6BABEA73" w14:textId="205751D6" w:rsidR="000D7172" w:rsidRDefault="000D7172" w:rsidP="00D62E01">
      <w:pPr>
        <w:rPr>
          <w:rFonts w:cstheme="minorHAnsi"/>
        </w:rPr>
      </w:pPr>
      <w:r>
        <w:rPr>
          <w:rFonts w:cstheme="minorHAnsi"/>
        </w:rPr>
        <w:t>Discover that both documents are available on moodle</w:t>
      </w:r>
    </w:p>
    <w:p w14:paraId="6EDD675E" w14:textId="14EFE437" w:rsidR="000D7172" w:rsidRDefault="000D7172" w:rsidP="00D62E01">
      <w:pPr>
        <w:rPr>
          <w:rFonts w:cstheme="minorHAnsi"/>
        </w:rPr>
      </w:pPr>
      <w:r>
        <w:rPr>
          <w:rFonts w:cstheme="minorHAnsi"/>
        </w:rPr>
        <w:t>Begin discussing appropriate content for each document</w:t>
      </w:r>
    </w:p>
    <w:p w14:paraId="0F75C251" w14:textId="77777777" w:rsidR="001E1292" w:rsidRPr="000547C0" w:rsidRDefault="001E1292" w:rsidP="00D62E01">
      <w:pPr>
        <w:rPr>
          <w:rFonts w:cstheme="minorHAnsi"/>
        </w:rPr>
      </w:pP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E3D0A7D" w:rsidR="00D62E01" w:rsidRPr="000547C0" w:rsidRDefault="000D7172" w:rsidP="00D62E01">
      <w:pPr>
        <w:rPr>
          <w:rFonts w:cstheme="minorHAnsi"/>
        </w:rPr>
      </w:pPr>
      <w:r>
        <w:rPr>
          <w:rFonts w:cstheme="minorHAnsi"/>
        </w:rPr>
        <w:t>Both documents to be complete by end of week 9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62E1224D" w:rsidR="00D60069" w:rsidRPr="000547C0" w:rsidRDefault="000D7172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 completed documents</w:t>
            </w:r>
          </w:p>
        </w:tc>
        <w:tc>
          <w:tcPr>
            <w:tcW w:w="3060" w:type="dxa"/>
          </w:tcPr>
          <w:p w14:paraId="5D1FAAC7" w14:textId="5A1D585F" w:rsidR="00D60069" w:rsidRPr="000547C0" w:rsidRDefault="001E129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Rhys</w:t>
            </w:r>
            <w:r w:rsidR="000D7172">
              <w:rPr>
                <w:rFonts w:cstheme="minorHAnsi"/>
              </w:rPr>
              <w:t>, Artem</w:t>
            </w:r>
          </w:p>
        </w:tc>
        <w:tc>
          <w:tcPr>
            <w:tcW w:w="1854" w:type="dxa"/>
          </w:tcPr>
          <w:p w14:paraId="22E77F38" w14:textId="4A0529F1" w:rsidR="00D60069" w:rsidRPr="000547C0" w:rsidRDefault="001E129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End of week </w:t>
            </w:r>
            <w:r w:rsidR="000D7172">
              <w:rPr>
                <w:rFonts w:cstheme="minorHAnsi"/>
              </w:rPr>
              <w:t>10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47A7BA0E" w14:textId="7C42F59D" w:rsidR="000D7172" w:rsidRPr="000547C0" w:rsidRDefault="000D7172">
      <w:pPr>
        <w:pStyle w:val="Heading4"/>
        <w:rPr>
          <w:rFonts w:cstheme="minorHAnsi"/>
        </w:rPr>
      </w:pPr>
      <w:r>
        <w:rPr>
          <w:rFonts w:cstheme="minorHAnsi"/>
        </w:rPr>
        <w:t>Moodle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7CB981C7" w:rsidR="00212D56" w:rsidRPr="000547C0" w:rsidRDefault="000D7172" w:rsidP="00212D56">
      <w:pPr>
        <w:rPr>
          <w:rFonts w:cstheme="minorHAnsi"/>
        </w:rPr>
      </w:pPr>
      <w:r>
        <w:rPr>
          <w:rFonts w:cstheme="minorHAnsi"/>
        </w:rPr>
        <w:t>10/05/2024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E3D6D" w14:textId="77777777" w:rsidR="006F604A" w:rsidRDefault="006F604A">
      <w:pPr>
        <w:spacing w:before="0" w:after="0"/>
      </w:pPr>
      <w:r>
        <w:separator/>
      </w:r>
    </w:p>
  </w:endnote>
  <w:endnote w:type="continuationSeparator" w:id="0">
    <w:p w14:paraId="090DAA37" w14:textId="77777777" w:rsidR="006F604A" w:rsidRDefault="006F60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B26ED" w14:textId="77777777" w:rsidR="006F604A" w:rsidRDefault="006F604A">
      <w:pPr>
        <w:spacing w:before="0" w:after="0"/>
      </w:pPr>
      <w:r>
        <w:separator/>
      </w:r>
    </w:p>
  </w:footnote>
  <w:footnote w:type="continuationSeparator" w:id="0">
    <w:p w14:paraId="148EE555" w14:textId="77777777" w:rsidR="006F604A" w:rsidRDefault="006F60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02802884">
    <w:abstractNumId w:val="3"/>
  </w:num>
  <w:num w:numId="2" w16cid:durableId="2133161685">
    <w:abstractNumId w:val="4"/>
  </w:num>
  <w:num w:numId="3" w16cid:durableId="682590137">
    <w:abstractNumId w:val="1"/>
  </w:num>
  <w:num w:numId="4" w16cid:durableId="1012879492">
    <w:abstractNumId w:val="0"/>
  </w:num>
  <w:num w:numId="5" w16cid:durableId="699432772">
    <w:abstractNumId w:val="1"/>
    <w:lvlOverride w:ilvl="0">
      <w:startOverride w:val="1"/>
    </w:lvlOverride>
  </w:num>
  <w:num w:numId="6" w16cid:durableId="2060130406">
    <w:abstractNumId w:val="1"/>
    <w:lvlOverride w:ilvl="0">
      <w:startOverride w:val="1"/>
    </w:lvlOverride>
  </w:num>
  <w:num w:numId="7" w16cid:durableId="12505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D7172"/>
    <w:rsid w:val="001714DB"/>
    <w:rsid w:val="001C4533"/>
    <w:rsid w:val="001E0877"/>
    <w:rsid w:val="001E1292"/>
    <w:rsid w:val="0020000C"/>
    <w:rsid w:val="00212D56"/>
    <w:rsid w:val="002B2D13"/>
    <w:rsid w:val="0034721D"/>
    <w:rsid w:val="003D5BF7"/>
    <w:rsid w:val="003D5D47"/>
    <w:rsid w:val="003F257D"/>
    <w:rsid w:val="004B5732"/>
    <w:rsid w:val="004F7189"/>
    <w:rsid w:val="005502B2"/>
    <w:rsid w:val="005A7328"/>
    <w:rsid w:val="006344A8"/>
    <w:rsid w:val="006C2459"/>
    <w:rsid w:val="006F5CF4"/>
    <w:rsid w:val="006F604A"/>
    <w:rsid w:val="00734EEC"/>
    <w:rsid w:val="007F04FA"/>
    <w:rsid w:val="00910CA5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123FD"/>
    <w:rsid w:val="002779AB"/>
    <w:rsid w:val="00341793"/>
    <w:rsid w:val="003575C7"/>
    <w:rsid w:val="00515850"/>
    <w:rsid w:val="00C926F6"/>
    <w:rsid w:val="00D5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Rhys Bates</cp:lastModifiedBy>
  <cp:revision>3</cp:revision>
  <dcterms:created xsi:type="dcterms:W3CDTF">2024-05-05T21:42:00Z</dcterms:created>
  <dcterms:modified xsi:type="dcterms:W3CDTF">2024-05-05T21:48:00Z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